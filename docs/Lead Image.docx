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4BA19" w14:textId="42281398" w:rsidR="00DF6F4A" w:rsidRDefault="00181DA6">
      <w:pPr>
        <w:pStyle w:val="Heading1"/>
      </w:pPr>
      <w:r>
        <w:t>Lead Image</w:t>
      </w:r>
      <w:r>
        <w:tab/>
      </w:r>
    </w:p>
    <w:p w14:paraId="127A7526" w14:textId="46D77025" w:rsidR="00DF6F4A" w:rsidRDefault="00181DA6" w:rsidP="00181DA6">
      <w:pPr>
        <w:pStyle w:val="Heading2"/>
      </w:pPr>
      <w:r>
        <w:t>Description</w:t>
      </w:r>
    </w:p>
    <w:p w14:paraId="68C37B04" w14:textId="4A8C993C" w:rsidR="00181DA6" w:rsidRDefault="00181DA6" w:rsidP="00181DA6">
      <w:r>
        <w:t xml:space="preserve">The lead image in the article offers various title placement choices. By default, 'Basic' represents the regular design. Alternately, options like 'center </w:t>
      </w:r>
      <w:proofErr w:type="spellStart"/>
      <w:r>
        <w:t>center</w:t>
      </w:r>
      <w:proofErr w:type="spellEnd"/>
      <w:r>
        <w:t>', 'center left', 'center right', 'bottom left', 'bottom center', and 'bottom right' provide different title placements. When selecting any option other than 'Basic', the article showcases a full-width lead image.</w:t>
      </w:r>
    </w:p>
    <w:p w14:paraId="2E06A77D" w14:textId="77777777" w:rsidR="00181DA6" w:rsidRDefault="00181DA6" w:rsidP="00181DA6"/>
    <w:p w14:paraId="4A79B133" w14:textId="08F6A00D" w:rsidR="00181DA6" w:rsidRPr="00181DA6" w:rsidRDefault="00181DA6" w:rsidP="00181DA6">
      <w:pPr>
        <w:pStyle w:val="ListParagraph"/>
        <w:numPr>
          <w:ilvl w:val="0"/>
          <w:numId w:val="5"/>
        </w:numPr>
      </w:pPr>
      <w:r>
        <w:t xml:space="preserve">Title Placement </w:t>
      </w:r>
      <w:r w:rsidRPr="00181DA6">
        <w:rPr>
          <w:color w:val="00B0F0"/>
        </w:rPr>
        <w:t xml:space="preserve">Basic </w:t>
      </w:r>
    </w:p>
    <w:p w14:paraId="5695DE8C" w14:textId="4F0AB114" w:rsidR="00181DA6" w:rsidRDefault="00181DA6" w:rsidP="00181DA6">
      <w:pPr>
        <w:pStyle w:val="ListParagraph"/>
      </w:pPr>
      <w:r>
        <w:rPr>
          <w:noProof/>
        </w:rPr>
        <w:drawing>
          <wp:inline distT="0" distB="0" distL="0" distR="0" wp14:anchorId="683827E7" wp14:editId="41435504">
            <wp:extent cx="5943600" cy="3402965"/>
            <wp:effectExtent l="0" t="0" r="0" b="635"/>
            <wp:docPr id="149815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52689" name="Picture 14981526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B497" w14:textId="77777777" w:rsidR="00181DA6" w:rsidRDefault="00181DA6" w:rsidP="00181DA6">
      <w:pPr>
        <w:pStyle w:val="ListParagraph"/>
      </w:pPr>
    </w:p>
    <w:p w14:paraId="269A0E8E" w14:textId="77777777" w:rsidR="00181DA6" w:rsidRDefault="00181DA6" w:rsidP="00181DA6">
      <w:pPr>
        <w:pStyle w:val="ListParagraph"/>
      </w:pPr>
    </w:p>
    <w:p w14:paraId="01AEE510" w14:textId="77777777" w:rsidR="00181DA6" w:rsidRDefault="00181DA6" w:rsidP="00181DA6">
      <w:pPr>
        <w:pStyle w:val="ListParagraph"/>
      </w:pPr>
    </w:p>
    <w:p w14:paraId="7906120E" w14:textId="77777777" w:rsidR="00181DA6" w:rsidRDefault="00181DA6" w:rsidP="00181DA6">
      <w:pPr>
        <w:pStyle w:val="ListParagraph"/>
      </w:pPr>
    </w:p>
    <w:p w14:paraId="1B4CCBBC" w14:textId="77777777" w:rsidR="00181DA6" w:rsidRDefault="00181DA6" w:rsidP="00181DA6">
      <w:pPr>
        <w:pStyle w:val="ListParagraph"/>
      </w:pPr>
    </w:p>
    <w:p w14:paraId="58D9E8E5" w14:textId="77777777" w:rsidR="00181DA6" w:rsidRDefault="00181DA6" w:rsidP="00181DA6">
      <w:pPr>
        <w:pStyle w:val="ListParagraph"/>
      </w:pPr>
    </w:p>
    <w:p w14:paraId="3872FA40" w14:textId="2315CD08" w:rsidR="00181DA6" w:rsidRDefault="00181DA6" w:rsidP="00181DA6">
      <w:pPr>
        <w:pStyle w:val="ListParagraph"/>
        <w:numPr>
          <w:ilvl w:val="0"/>
          <w:numId w:val="5"/>
        </w:numPr>
        <w:rPr>
          <w:color w:val="00B0F0"/>
        </w:rPr>
      </w:pPr>
      <w:r>
        <w:lastRenderedPageBreak/>
        <w:t xml:space="preserve">Title Placement </w:t>
      </w:r>
      <w:r w:rsidRPr="00181DA6">
        <w:rPr>
          <w:color w:val="00B0F0"/>
        </w:rPr>
        <w:t xml:space="preserve">Center </w:t>
      </w:r>
      <w:proofErr w:type="spellStart"/>
      <w:r w:rsidRPr="00181DA6">
        <w:rPr>
          <w:color w:val="00B0F0"/>
        </w:rPr>
        <w:t>Center</w:t>
      </w:r>
      <w:proofErr w:type="spellEnd"/>
    </w:p>
    <w:p w14:paraId="63022E1D" w14:textId="65B00080" w:rsidR="000E7D9F" w:rsidRDefault="00181DA6" w:rsidP="000E7D9F">
      <w:pPr>
        <w:ind w:left="360"/>
        <w:rPr>
          <w:color w:val="00B0F0"/>
        </w:rPr>
      </w:pPr>
      <w:r>
        <w:rPr>
          <w:noProof/>
        </w:rPr>
        <w:drawing>
          <wp:inline distT="0" distB="0" distL="0" distR="0" wp14:anchorId="5F747410" wp14:editId="0E828C0C">
            <wp:extent cx="5943600" cy="3282950"/>
            <wp:effectExtent l="0" t="0" r="0" b="6350"/>
            <wp:docPr id="1435055415" name="Picture 2" descr="A building with trees and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55415" name="Picture 2" descr="A building with trees and grass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0724" w14:textId="77777777" w:rsidR="000E7D9F" w:rsidRDefault="000E7D9F" w:rsidP="00181DA6">
      <w:pPr>
        <w:ind w:left="360"/>
        <w:rPr>
          <w:color w:val="00B0F0"/>
        </w:rPr>
      </w:pPr>
    </w:p>
    <w:p w14:paraId="27F04508" w14:textId="77777777" w:rsidR="000E7D9F" w:rsidRDefault="000E7D9F" w:rsidP="00181DA6">
      <w:pPr>
        <w:ind w:left="360"/>
        <w:rPr>
          <w:color w:val="00B0F0"/>
        </w:rPr>
      </w:pPr>
    </w:p>
    <w:p w14:paraId="34BF4FAE" w14:textId="77777777" w:rsidR="00181DA6" w:rsidRDefault="00181DA6" w:rsidP="00181DA6">
      <w:pPr>
        <w:ind w:left="360"/>
        <w:rPr>
          <w:color w:val="00B0F0"/>
        </w:rPr>
      </w:pPr>
    </w:p>
    <w:p w14:paraId="589293C4" w14:textId="3C8F98AD" w:rsidR="00181DA6" w:rsidRDefault="00181DA6" w:rsidP="00181DA6">
      <w:pPr>
        <w:pStyle w:val="ListParagraph"/>
        <w:numPr>
          <w:ilvl w:val="0"/>
          <w:numId w:val="5"/>
        </w:numPr>
        <w:rPr>
          <w:color w:val="00B0F0"/>
        </w:rPr>
      </w:pPr>
      <w:r>
        <w:rPr>
          <w:color w:val="000000" w:themeColor="text1"/>
        </w:rPr>
        <w:t xml:space="preserve">Title Placement </w:t>
      </w:r>
      <w:r w:rsidR="000E7D9F" w:rsidRPr="000E7D9F">
        <w:rPr>
          <w:color w:val="00B0F0"/>
        </w:rPr>
        <w:t>Center Left</w:t>
      </w:r>
    </w:p>
    <w:p w14:paraId="31B71630" w14:textId="7DBE8A09" w:rsidR="000E7D9F" w:rsidRDefault="000E7D9F" w:rsidP="000E7D9F">
      <w:pPr>
        <w:ind w:left="360"/>
        <w:rPr>
          <w:color w:val="00B0F0"/>
        </w:rPr>
      </w:pPr>
      <w:r>
        <w:rPr>
          <w:noProof/>
        </w:rPr>
        <w:drawing>
          <wp:inline distT="0" distB="0" distL="0" distR="0" wp14:anchorId="11C27D93" wp14:editId="18DBF7C9">
            <wp:extent cx="5943600" cy="3311525"/>
            <wp:effectExtent l="0" t="0" r="0" b="3175"/>
            <wp:docPr id="1654754896" name="Picture 3" descr="A building with trees and gr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54896" name="Picture 3" descr="A building with trees and grass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8FBC" w14:textId="51054E31" w:rsidR="000E7D9F" w:rsidRDefault="000E7D9F" w:rsidP="000E7D9F">
      <w:pPr>
        <w:pStyle w:val="ListParagraph"/>
        <w:numPr>
          <w:ilvl w:val="0"/>
          <w:numId w:val="5"/>
        </w:numPr>
        <w:rPr>
          <w:color w:val="00B0F0"/>
        </w:rPr>
      </w:pPr>
      <w:r w:rsidRPr="000E7D9F">
        <w:rPr>
          <w:color w:val="000000" w:themeColor="text1"/>
        </w:rPr>
        <w:lastRenderedPageBreak/>
        <w:t xml:space="preserve">Title Placement </w:t>
      </w:r>
      <w:r>
        <w:rPr>
          <w:color w:val="00B0F0"/>
        </w:rPr>
        <w:t xml:space="preserve">Center Right </w:t>
      </w:r>
    </w:p>
    <w:p w14:paraId="2A986F38" w14:textId="27110F16" w:rsidR="000E7D9F" w:rsidRDefault="000E7D9F" w:rsidP="000E7D9F">
      <w:pPr>
        <w:ind w:left="360"/>
        <w:rPr>
          <w:color w:val="00B0F0"/>
        </w:rPr>
      </w:pPr>
      <w:r>
        <w:rPr>
          <w:noProof/>
        </w:rPr>
        <w:drawing>
          <wp:inline distT="0" distB="0" distL="0" distR="0" wp14:anchorId="547C887F" wp14:editId="62740B22">
            <wp:extent cx="5943600" cy="3311525"/>
            <wp:effectExtent l="0" t="0" r="0" b="3175"/>
            <wp:docPr id="557541906" name="Picture 4" descr="A building with a tower and gr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41906" name="Picture 4" descr="A building with a tower and grass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80CB" w14:textId="77777777" w:rsidR="000E7D9F" w:rsidRDefault="000E7D9F" w:rsidP="000E7D9F">
      <w:pPr>
        <w:ind w:left="360"/>
        <w:rPr>
          <w:color w:val="00B0F0"/>
        </w:rPr>
      </w:pPr>
    </w:p>
    <w:p w14:paraId="731A73CD" w14:textId="77777777" w:rsidR="000E7D9F" w:rsidRDefault="000E7D9F" w:rsidP="000E7D9F">
      <w:pPr>
        <w:ind w:left="360"/>
        <w:rPr>
          <w:color w:val="00B0F0"/>
        </w:rPr>
      </w:pPr>
    </w:p>
    <w:p w14:paraId="79128106" w14:textId="77777777" w:rsidR="000E7D9F" w:rsidRDefault="000E7D9F" w:rsidP="000E7D9F">
      <w:pPr>
        <w:ind w:left="360"/>
        <w:rPr>
          <w:color w:val="00B0F0"/>
        </w:rPr>
      </w:pPr>
    </w:p>
    <w:p w14:paraId="7749D5C2" w14:textId="0532283F" w:rsidR="000E7D9F" w:rsidRDefault="000E7D9F" w:rsidP="000E7D9F">
      <w:pPr>
        <w:pStyle w:val="ListParagraph"/>
        <w:numPr>
          <w:ilvl w:val="0"/>
          <w:numId w:val="5"/>
        </w:numPr>
        <w:rPr>
          <w:color w:val="00B0F0"/>
        </w:rPr>
      </w:pPr>
      <w:r w:rsidRPr="000E7D9F">
        <w:rPr>
          <w:color w:val="000000" w:themeColor="text1"/>
        </w:rPr>
        <w:t xml:space="preserve">Title Placement </w:t>
      </w:r>
      <w:r>
        <w:rPr>
          <w:color w:val="00B0F0"/>
        </w:rPr>
        <w:t>Bottom Center</w:t>
      </w:r>
    </w:p>
    <w:p w14:paraId="31F0E03B" w14:textId="7C72EF6B" w:rsidR="000E7D9F" w:rsidRDefault="000E7D9F" w:rsidP="000E7D9F">
      <w:pPr>
        <w:ind w:left="360"/>
        <w:rPr>
          <w:color w:val="00B0F0"/>
        </w:rPr>
      </w:pPr>
      <w:r>
        <w:rPr>
          <w:noProof/>
        </w:rPr>
        <w:drawing>
          <wp:inline distT="0" distB="0" distL="0" distR="0" wp14:anchorId="6057DC72" wp14:editId="7B5762BE">
            <wp:extent cx="5943600" cy="3307715"/>
            <wp:effectExtent l="0" t="0" r="0" b="0"/>
            <wp:docPr id="2136999973" name="Picture 5" descr="A building with a tower and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99973" name="Picture 5" descr="A building with a tower and tree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7450" w14:textId="5057A462" w:rsidR="000E7D9F" w:rsidRDefault="000E7D9F" w:rsidP="000E7D9F">
      <w:pPr>
        <w:pStyle w:val="ListParagraph"/>
        <w:numPr>
          <w:ilvl w:val="0"/>
          <w:numId w:val="5"/>
        </w:numPr>
        <w:rPr>
          <w:color w:val="00B0F0"/>
        </w:rPr>
      </w:pPr>
      <w:r w:rsidRPr="000E7D9F">
        <w:rPr>
          <w:color w:val="000000" w:themeColor="text1"/>
        </w:rPr>
        <w:lastRenderedPageBreak/>
        <w:t xml:space="preserve">Title Placement </w:t>
      </w:r>
      <w:r>
        <w:rPr>
          <w:color w:val="00B0F0"/>
        </w:rPr>
        <w:t>Bottom Left</w:t>
      </w:r>
    </w:p>
    <w:p w14:paraId="2F021911" w14:textId="068DF2C1" w:rsidR="000E7D9F" w:rsidRDefault="000E7D9F" w:rsidP="000E7D9F">
      <w:pPr>
        <w:ind w:left="360"/>
        <w:rPr>
          <w:color w:val="00B0F0"/>
        </w:rPr>
      </w:pPr>
      <w:r>
        <w:rPr>
          <w:noProof/>
        </w:rPr>
        <w:drawing>
          <wp:inline distT="0" distB="0" distL="0" distR="0" wp14:anchorId="0EA69A3A" wp14:editId="2E973EF7">
            <wp:extent cx="5943600" cy="3307715"/>
            <wp:effectExtent l="0" t="0" r="0" b="0"/>
            <wp:docPr id="1868546712" name="Picture 6" descr="A building with a tower and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46712" name="Picture 6" descr="A building with a tower and tree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12EA" w14:textId="77777777" w:rsidR="000E7D9F" w:rsidRDefault="000E7D9F" w:rsidP="000E7D9F">
      <w:pPr>
        <w:ind w:left="360"/>
        <w:rPr>
          <w:color w:val="00B0F0"/>
        </w:rPr>
      </w:pPr>
    </w:p>
    <w:p w14:paraId="19400EBD" w14:textId="77777777" w:rsidR="000E7D9F" w:rsidRDefault="000E7D9F" w:rsidP="000E7D9F">
      <w:pPr>
        <w:ind w:left="360"/>
        <w:rPr>
          <w:color w:val="00B0F0"/>
        </w:rPr>
      </w:pPr>
    </w:p>
    <w:p w14:paraId="1F88F361" w14:textId="77777777" w:rsidR="000E7D9F" w:rsidRDefault="000E7D9F" w:rsidP="000E7D9F">
      <w:pPr>
        <w:ind w:left="360"/>
        <w:rPr>
          <w:color w:val="00B0F0"/>
        </w:rPr>
      </w:pPr>
    </w:p>
    <w:p w14:paraId="20B78E4B" w14:textId="1C0A9EAC" w:rsidR="000E7D9F" w:rsidRDefault="000E7D9F" w:rsidP="000E7D9F">
      <w:pPr>
        <w:pStyle w:val="ListParagraph"/>
        <w:numPr>
          <w:ilvl w:val="0"/>
          <w:numId w:val="5"/>
        </w:numPr>
        <w:rPr>
          <w:color w:val="00B0F0"/>
        </w:rPr>
      </w:pPr>
      <w:r w:rsidRPr="000E7D9F">
        <w:rPr>
          <w:color w:val="000000" w:themeColor="text1"/>
        </w:rPr>
        <w:t xml:space="preserve">Title Placement </w:t>
      </w:r>
      <w:r>
        <w:rPr>
          <w:color w:val="00B0F0"/>
        </w:rPr>
        <w:t>Bottom Right</w:t>
      </w:r>
    </w:p>
    <w:p w14:paraId="6A4BDB7A" w14:textId="3F303B92" w:rsidR="000E7D9F" w:rsidRPr="000E7D9F" w:rsidRDefault="000E7D9F" w:rsidP="000E7D9F">
      <w:pPr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386A168C" wp14:editId="63EDA31B">
            <wp:extent cx="5943600" cy="3300730"/>
            <wp:effectExtent l="0" t="0" r="0" b="1270"/>
            <wp:docPr id="967790637" name="Picture 7" descr="A building with a tower and tre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90637" name="Picture 7" descr="A building with a tower and trees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7D9F" w:rsidRPr="000E7D9F">
      <w:footerReference w:type="default" r:id="rId14"/>
      <w:pgSz w:w="12240" w:h="15840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AD9CA" w14:textId="77777777" w:rsidR="00214E9A" w:rsidRDefault="00214E9A">
      <w:r>
        <w:separator/>
      </w:r>
    </w:p>
    <w:p w14:paraId="3141D427" w14:textId="77777777" w:rsidR="00214E9A" w:rsidRDefault="00214E9A"/>
  </w:endnote>
  <w:endnote w:type="continuationSeparator" w:id="0">
    <w:p w14:paraId="29B9596D" w14:textId="77777777" w:rsidR="00214E9A" w:rsidRDefault="00214E9A">
      <w:r>
        <w:continuationSeparator/>
      </w:r>
    </w:p>
    <w:p w14:paraId="46A871EE" w14:textId="77777777" w:rsidR="00214E9A" w:rsidRDefault="00214E9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D40127" w14:textId="77777777" w:rsidR="00DF6F4A" w:rsidRDefault="00000000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4075E0" w14:textId="77777777" w:rsidR="00214E9A" w:rsidRDefault="00214E9A">
      <w:r>
        <w:separator/>
      </w:r>
    </w:p>
    <w:p w14:paraId="4CF6DD01" w14:textId="77777777" w:rsidR="00214E9A" w:rsidRDefault="00214E9A"/>
  </w:footnote>
  <w:footnote w:type="continuationSeparator" w:id="0">
    <w:p w14:paraId="6E4BA740" w14:textId="77777777" w:rsidR="00214E9A" w:rsidRDefault="00214E9A">
      <w:r>
        <w:continuationSeparator/>
      </w:r>
    </w:p>
    <w:p w14:paraId="675C3783" w14:textId="77777777" w:rsidR="00214E9A" w:rsidRDefault="00214E9A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B4355"/>
    <w:multiLevelType w:val="hybridMultilevel"/>
    <w:tmpl w:val="0B203272"/>
    <w:lvl w:ilvl="0" w:tplc="CE0E85FE">
      <w:start w:val="1"/>
      <w:numFmt w:val="decimal"/>
      <w:pStyle w:val="ListNumber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7F406B"/>
    <w:multiLevelType w:val="hybridMultilevel"/>
    <w:tmpl w:val="2B48F820"/>
    <w:lvl w:ilvl="0" w:tplc="9B3E2FB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3081655">
    <w:abstractNumId w:val="1"/>
  </w:num>
  <w:num w:numId="2" w16cid:durableId="912470934">
    <w:abstractNumId w:val="0"/>
  </w:num>
  <w:num w:numId="3" w16cid:durableId="1764715708">
    <w:abstractNumId w:val="2"/>
  </w:num>
  <w:num w:numId="4" w16cid:durableId="603266751">
    <w:abstractNumId w:val="3"/>
  </w:num>
  <w:num w:numId="5" w16cid:durableId="2752148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DA6"/>
    <w:rsid w:val="000E7D9F"/>
    <w:rsid w:val="00181DA6"/>
    <w:rsid w:val="00214E9A"/>
    <w:rsid w:val="00DF6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99E2946"/>
  <w15:chartTrackingRefBased/>
  <w15:docId w15:val="{76E28DEA-4D48-8D49-9643-8F3E0020C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3"/>
      </w:numPr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ListNumber">
    <w:name w:val="List Number"/>
    <w:basedOn w:val="Normal"/>
    <w:uiPriority w:val="9"/>
    <w:qFormat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Hyperlink">
    <w:name w:val="Hyperlink"/>
    <w:basedOn w:val="DefaultParagraphFont"/>
    <w:uiPriority w:val="99"/>
    <w:unhideWhenUsed/>
    <w:rPr>
      <w:color w:val="731C3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181D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zoyaceshrestha/Library/Containers/com.microsoft.Word/Data/Library/Application%20Support/Microsoft/Office/16.0/DTS/en-US%7b30FA4D59-EB41-6F47-AE42-AE05731296FA%7d/%7b88F1E3BC-FEA9-9647-9D9A-AAD16D1BB8FE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Take Notes.dotx</Template>
  <TotalTime>10</TotalTime>
  <Pages>4</Pages>
  <Words>93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Zoyace Shrestha</cp:lastModifiedBy>
  <cp:revision>1</cp:revision>
  <dcterms:created xsi:type="dcterms:W3CDTF">2023-11-28T20:02:00Z</dcterms:created>
  <dcterms:modified xsi:type="dcterms:W3CDTF">2023-11-28T20:17:00Z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TF10002051</vt:lpwstr>
  </property>
</Properties>
</file>