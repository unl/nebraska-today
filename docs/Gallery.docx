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111A3" w14:textId="369A323B" w:rsidR="00833079" w:rsidRDefault="008B04B9">
      <w:pPr>
        <w:pStyle w:val="Heading1"/>
      </w:pPr>
      <w:r>
        <w:t>Gallery</w:t>
      </w:r>
    </w:p>
    <w:p w14:paraId="6000CC8D" w14:textId="77777777" w:rsidR="00533218" w:rsidRDefault="008B04B9">
      <w:pPr>
        <w:pStyle w:val="Heading2"/>
      </w:pPr>
      <w:r>
        <w:t>Description</w:t>
      </w:r>
    </w:p>
    <w:p w14:paraId="03794329" w14:textId="79237307" w:rsidR="00533218" w:rsidRPr="00533218" w:rsidRDefault="00533218">
      <w:pPr>
        <w:pStyle w:val="Heading2"/>
      </w:pPr>
      <w:r w:rsidRPr="00533218">
        <w:rPr>
          <w:rFonts w:asciiTheme="minorHAnsi" w:eastAsiaTheme="minorHAnsi" w:hAnsiTheme="minorHAnsi" w:cstheme="minorBidi"/>
          <w:b w:val="0"/>
          <w:color w:val="595959" w:themeColor="text1" w:themeTint="A6"/>
          <w:szCs w:val="30"/>
        </w:rPr>
        <w:t>This element comprises a Title, a Body, and an Image Display. You have the flexibility to include the Title and Body or opt for either. You can also customize the gallery's appearance and select the number of images through the grid styling dropdown menu.</w:t>
      </w:r>
    </w:p>
    <w:p w14:paraId="5664AED7" w14:textId="19B4248D" w:rsidR="00CE20D4" w:rsidRPr="00CE20D4" w:rsidRDefault="008B04B9" w:rsidP="00533218">
      <w:pPr>
        <w:pStyle w:val="Heading2"/>
      </w:pPr>
      <w:r>
        <w:t>Grid Styling</w:t>
      </w:r>
    </w:p>
    <w:p w14:paraId="63675FD8" w14:textId="7FBB7F7A" w:rsidR="008B04B9" w:rsidRPr="00A073B1" w:rsidRDefault="008B04B9" w:rsidP="00A073B1">
      <w:pPr>
        <w:pStyle w:val="ListParagraph"/>
        <w:numPr>
          <w:ilvl w:val="0"/>
          <w:numId w:val="5"/>
        </w:numPr>
      </w:pPr>
      <w:r w:rsidRPr="00A073B1">
        <w:rPr>
          <w:color w:val="0070C0"/>
        </w:rPr>
        <w:t>2 Image-Type 1</w:t>
      </w:r>
    </w:p>
    <w:p w14:paraId="06472C4F" w14:textId="77777777" w:rsidR="00A073B1" w:rsidRDefault="00A073B1" w:rsidP="00A073B1"/>
    <w:p w14:paraId="66381CC7" w14:textId="31AD3206" w:rsidR="00A073B1" w:rsidRDefault="00FD681C" w:rsidP="008F4828">
      <w:r>
        <w:rPr>
          <w:noProof/>
        </w:rPr>
        <mc:AlternateContent>
          <mc:Choice Requires="wps">
            <w:drawing>
              <wp:anchor distT="0" distB="0" distL="114300" distR="114300" simplePos="0" relativeHeight="251661312" behindDoc="0" locked="0" layoutInCell="1" allowOverlap="1" wp14:anchorId="5C64EC1E" wp14:editId="6621030E">
                <wp:simplePos x="0" y="0"/>
                <wp:positionH relativeFrom="column">
                  <wp:posOffset>2530475</wp:posOffset>
                </wp:positionH>
                <wp:positionV relativeFrom="paragraph">
                  <wp:posOffset>2024720</wp:posOffset>
                </wp:positionV>
                <wp:extent cx="914400" cy="342900"/>
                <wp:effectExtent l="0" t="0" r="0" b="0"/>
                <wp:wrapNone/>
                <wp:docPr id="36842515"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0AB367B" w14:textId="67D1ED13" w:rsidR="00FD681C" w:rsidRDefault="00FD681C" w:rsidP="00FD681C">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64EC1E" id="_x0000_t202" coordsize="21600,21600" o:spt="202" path="m,l,21600r21600,l21600,xe">
                <v:stroke joinstyle="miter"/>
                <v:path gradientshapeok="t" o:connecttype="rect"/>
              </v:shapetype>
              <v:shape id="Text Box 2" o:spid="_x0000_s1026" type="#_x0000_t202" style="position:absolute;margin-left:199.25pt;margin-top:159.45pt;width:1in;height:27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" filled="f" stroked="f" strokeweight=".5pt">
                <v:textbox>
                  <w:txbxContent>
                    <w:p w14:paraId="60AB367B" w14:textId="67D1ED13" w:rsidR="00FD681C" w:rsidRDefault="00FD681C" w:rsidP="00FD681C">
                      <w:r>
                        <w:t>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0F54227" wp14:editId="4D7ED3A7">
                <wp:simplePos x="0" y="0"/>
                <wp:positionH relativeFrom="column">
                  <wp:posOffset>773974</wp:posOffset>
                </wp:positionH>
                <wp:positionV relativeFrom="paragraph">
                  <wp:posOffset>2028644</wp:posOffset>
                </wp:positionV>
                <wp:extent cx="914400" cy="342900"/>
                <wp:effectExtent l="0" t="0" r="0" b="0"/>
                <wp:wrapNone/>
                <wp:docPr id="42661136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416625C" w14:textId="07D42186" w:rsidR="00FD681C" w:rsidRDefault="00FD681C">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54227" id="_x0000_s1027" type="#_x0000_t202" style="position:absolute;margin-left:60.95pt;margin-top:159.75pt;width:1in;height:27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IJLFAIAADA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" filled="f" stroked="f" strokeweight=".5pt">
                <v:textbox>
                  <w:txbxContent>
                    <w:p w14:paraId="5416625C" w14:textId="07D42186" w:rsidR="00FD681C" w:rsidRDefault="00FD681C">
                      <w:r>
                        <w:t>1</w:t>
                      </w:r>
                    </w:p>
                  </w:txbxContent>
                </v:textbox>
              </v:shape>
            </w:pict>
          </mc:Fallback>
        </mc:AlternateContent>
      </w:r>
      <w:r w:rsidR="00435E1E">
        <w:rPr>
          <w:noProof/>
        </w:rPr>
        <w:drawing>
          <wp:inline distT="0" distB="0" distL="0" distR="0" wp14:anchorId="1E40B5C5" wp14:editId="54691CD9">
            <wp:extent cx="4426238" cy="3886200"/>
            <wp:effectExtent l="0" t="0" r="6350" b="0"/>
            <wp:docPr id="2059055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5113" name="Picture 20590551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47873" cy="3905196"/>
                    </a:xfrm>
                    <a:prstGeom prst="rect">
                      <a:avLst/>
                    </a:prstGeom>
                  </pic:spPr>
                </pic:pic>
              </a:graphicData>
            </a:graphic>
          </wp:inline>
        </w:drawing>
      </w:r>
    </w:p>
    <w:p w14:paraId="598CC601" w14:textId="77777777" w:rsidR="00A073B1" w:rsidRDefault="00A073B1" w:rsidP="00A073B1">
      <w:pPr>
        <w:pStyle w:val="ListParagraph"/>
      </w:pPr>
    </w:p>
    <w:p w14:paraId="48DEB4DD" w14:textId="77777777" w:rsidR="00A073B1" w:rsidRDefault="00A073B1" w:rsidP="00A073B1">
      <w:pPr>
        <w:pStyle w:val="ListParagraph"/>
      </w:pPr>
    </w:p>
    <w:p w14:paraId="3D7630BA" w14:textId="3D8270D8" w:rsidR="00A073B1" w:rsidRPr="007960BB" w:rsidRDefault="007960BB" w:rsidP="00A073B1">
      <w:pPr>
        <w:pStyle w:val="ListParagraph"/>
        <w:numPr>
          <w:ilvl w:val="0"/>
          <w:numId w:val="5"/>
        </w:numPr>
      </w:pPr>
      <w:r w:rsidRPr="007960BB">
        <w:rPr>
          <w:color w:val="0070C0"/>
        </w:rPr>
        <w:lastRenderedPageBreak/>
        <w:t>2 Images-Type 2</w:t>
      </w:r>
    </w:p>
    <w:p w14:paraId="776D9C03" w14:textId="77777777" w:rsidR="007960BB" w:rsidRPr="007960BB" w:rsidRDefault="007960BB" w:rsidP="007960BB">
      <w:pPr>
        <w:pStyle w:val="ListParagraph"/>
      </w:pPr>
    </w:p>
    <w:p w14:paraId="59600B53" w14:textId="62C4E197" w:rsidR="007960BB" w:rsidRDefault="00FD681C" w:rsidP="008F4828">
      <w:r>
        <w:rPr>
          <w:noProof/>
        </w:rPr>
        <mc:AlternateContent>
          <mc:Choice Requires="wps">
            <w:drawing>
              <wp:anchor distT="0" distB="0" distL="114300" distR="114300" simplePos="0" relativeHeight="251665408" behindDoc="0" locked="0" layoutInCell="1" allowOverlap="1" wp14:anchorId="360F54B1" wp14:editId="52437798">
                <wp:simplePos x="0" y="0"/>
                <wp:positionH relativeFrom="column">
                  <wp:posOffset>3233420</wp:posOffset>
                </wp:positionH>
                <wp:positionV relativeFrom="paragraph">
                  <wp:posOffset>1958123</wp:posOffset>
                </wp:positionV>
                <wp:extent cx="914400" cy="342900"/>
                <wp:effectExtent l="0" t="0" r="0" b="0"/>
                <wp:wrapNone/>
                <wp:docPr id="1832850933"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2A0C3ED3" w14:textId="47348580" w:rsidR="00FD681C" w:rsidRDefault="00FD681C" w:rsidP="00FD681C">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F54B1" id="_x0000_s1028" type="#_x0000_t202" style="position:absolute;margin-left:254.6pt;margin-top:154.2pt;width:1in;height:27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ds1FgIAADA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" filled="f" stroked="f" strokeweight=".5pt">
                <v:textbox>
                  <w:txbxContent>
                    <w:p w14:paraId="2A0C3ED3" w14:textId="47348580" w:rsidR="00FD681C" w:rsidRDefault="00FD681C" w:rsidP="00FD681C">
                      <w:r>
                        <w:t>2</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9062930" wp14:editId="4522B1D2">
                <wp:simplePos x="0" y="0"/>
                <wp:positionH relativeFrom="column">
                  <wp:posOffset>1375317</wp:posOffset>
                </wp:positionH>
                <wp:positionV relativeFrom="paragraph">
                  <wp:posOffset>1957721</wp:posOffset>
                </wp:positionV>
                <wp:extent cx="914400" cy="342900"/>
                <wp:effectExtent l="0" t="0" r="0" b="0"/>
                <wp:wrapNone/>
                <wp:docPr id="180353597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73E2AC21" w14:textId="77777777" w:rsidR="00FD681C" w:rsidRDefault="00FD681C" w:rsidP="00FD681C">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62930" id="_x0000_s1029" type="#_x0000_t202" style="position:absolute;margin-left:108.3pt;margin-top:154.15pt;width:1in;height:27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DypFQIAADA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" filled="f" stroked="f" strokeweight=".5pt">
                <v:textbox>
                  <w:txbxContent>
                    <w:p w14:paraId="73E2AC21" w14:textId="77777777" w:rsidR="00FD681C" w:rsidRDefault="00FD681C" w:rsidP="00FD681C">
                      <w:r>
                        <w:t>1</w:t>
                      </w:r>
                    </w:p>
                  </w:txbxContent>
                </v:textbox>
              </v:shape>
            </w:pict>
          </mc:Fallback>
        </mc:AlternateContent>
      </w:r>
      <w:r w:rsidR="007960BB">
        <w:rPr>
          <w:noProof/>
        </w:rPr>
        <w:drawing>
          <wp:inline distT="0" distB="0" distL="0" distR="0" wp14:anchorId="113D84A9" wp14:editId="4C20287C">
            <wp:extent cx="4127500" cy="3680354"/>
            <wp:effectExtent l="0" t="0" r="0" b="3175"/>
            <wp:docPr id="271617868" name="Picture 5"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7868" name="Picture 5" descr="A screenshot of a newspap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6273" cy="3706010"/>
                    </a:xfrm>
                    <a:prstGeom prst="rect">
                      <a:avLst/>
                    </a:prstGeom>
                  </pic:spPr>
                </pic:pic>
              </a:graphicData>
            </a:graphic>
          </wp:inline>
        </w:drawing>
      </w:r>
    </w:p>
    <w:p w14:paraId="061A4A71" w14:textId="77777777" w:rsidR="00CE20D4" w:rsidRDefault="00CE20D4" w:rsidP="007960BB">
      <w:pPr>
        <w:pStyle w:val="ListParagraph"/>
      </w:pPr>
    </w:p>
    <w:p w14:paraId="1F333133" w14:textId="77777777" w:rsidR="00CE20D4" w:rsidRPr="007960BB" w:rsidRDefault="00CE20D4" w:rsidP="007960BB">
      <w:pPr>
        <w:pStyle w:val="ListParagraph"/>
      </w:pPr>
    </w:p>
    <w:p w14:paraId="02BDC107" w14:textId="77777777" w:rsidR="007960BB" w:rsidRPr="007960BB" w:rsidRDefault="007960BB" w:rsidP="007960BB">
      <w:pPr>
        <w:pStyle w:val="ListParagraph"/>
      </w:pPr>
    </w:p>
    <w:p w14:paraId="197821D6" w14:textId="74BB9380" w:rsidR="007960BB" w:rsidRPr="007960BB" w:rsidRDefault="007960BB" w:rsidP="007960BB">
      <w:pPr>
        <w:pStyle w:val="ListParagraph"/>
        <w:numPr>
          <w:ilvl w:val="0"/>
          <w:numId w:val="5"/>
        </w:numPr>
      </w:pPr>
      <w:r>
        <w:rPr>
          <w:color w:val="0070C0"/>
        </w:rPr>
        <w:t>2 Wide-Images-Type 1</w:t>
      </w:r>
    </w:p>
    <w:p w14:paraId="196F2CB2" w14:textId="32ED3674" w:rsidR="007960BB" w:rsidRDefault="007960BB" w:rsidP="007960BB">
      <w:pPr>
        <w:pStyle w:val="ListParagraph"/>
      </w:pPr>
    </w:p>
    <w:p w14:paraId="03643355" w14:textId="12C65838" w:rsidR="00CE20D4" w:rsidRDefault="00FD681C" w:rsidP="008F4828">
      <w:r>
        <w:rPr>
          <w:noProof/>
        </w:rPr>
        <mc:AlternateContent>
          <mc:Choice Requires="wps">
            <w:drawing>
              <wp:anchor distT="0" distB="0" distL="114300" distR="114300" simplePos="0" relativeHeight="251669504" behindDoc="0" locked="0" layoutInCell="1" allowOverlap="1" wp14:anchorId="5E33234D" wp14:editId="5A1ABB15">
                <wp:simplePos x="0" y="0"/>
                <wp:positionH relativeFrom="column">
                  <wp:posOffset>3121830</wp:posOffset>
                </wp:positionH>
                <wp:positionV relativeFrom="paragraph">
                  <wp:posOffset>1173480</wp:posOffset>
                </wp:positionV>
                <wp:extent cx="914400" cy="342900"/>
                <wp:effectExtent l="0" t="0" r="0" b="0"/>
                <wp:wrapNone/>
                <wp:docPr id="137509943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E921554" w14:textId="4BD40DE1" w:rsidR="00FD681C" w:rsidRDefault="00FD681C" w:rsidP="00AD05F6">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3234D" id="_x0000_s1030" type="#_x0000_t202" style="position:absolute;margin-left:245.8pt;margin-top:92.4pt;width:1in;height:27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2jJFgIAADA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" filled="f" stroked="f" strokeweight=".5pt">
                <v:textbox>
                  <w:txbxContent>
                    <w:p w14:paraId="6E921554" w14:textId="4BD40DE1" w:rsidR="00FD681C" w:rsidRDefault="00FD681C" w:rsidP="00AD05F6">
                      <w:r>
                        <w:t>2</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EF91704" wp14:editId="3DC3E15A">
                <wp:simplePos x="0" y="0"/>
                <wp:positionH relativeFrom="column">
                  <wp:posOffset>817756</wp:posOffset>
                </wp:positionH>
                <wp:positionV relativeFrom="paragraph">
                  <wp:posOffset>1173960</wp:posOffset>
                </wp:positionV>
                <wp:extent cx="914400" cy="342900"/>
                <wp:effectExtent l="0" t="0" r="0" b="0"/>
                <wp:wrapNone/>
                <wp:docPr id="504074217"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25ECF08" w14:textId="77777777" w:rsidR="00FD681C" w:rsidRDefault="00FD681C" w:rsidP="00FD681C">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91704" id="_x0000_s1031" type="#_x0000_t202" style="position:absolute;margin-left:64.4pt;margin-top:92.45pt;width:1in;height:27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" filled="f" stroked="f" strokeweight=".5pt">
                <v:textbox>
                  <w:txbxContent>
                    <w:p w14:paraId="525ECF08" w14:textId="77777777" w:rsidR="00FD681C" w:rsidRDefault="00FD681C" w:rsidP="00FD681C">
                      <w:r>
                        <w:t>1</w:t>
                      </w:r>
                    </w:p>
                  </w:txbxContent>
                </v:textbox>
              </v:shape>
            </w:pict>
          </mc:Fallback>
        </mc:AlternateContent>
      </w:r>
      <w:r w:rsidR="007960BB">
        <w:rPr>
          <w:noProof/>
        </w:rPr>
        <w:drawing>
          <wp:inline distT="0" distB="0" distL="0" distR="0" wp14:anchorId="2EA66FD6" wp14:editId="1B81582B">
            <wp:extent cx="5412483" cy="2374900"/>
            <wp:effectExtent l="0" t="0" r="0" b="0"/>
            <wp:docPr id="1092004699" name="Picture 4" descr="A close-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04699" name="Picture 4" descr="A close-up of a newspap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52074" cy="2392272"/>
                    </a:xfrm>
                    <a:prstGeom prst="rect">
                      <a:avLst/>
                    </a:prstGeom>
                  </pic:spPr>
                </pic:pic>
              </a:graphicData>
            </a:graphic>
          </wp:inline>
        </w:drawing>
      </w:r>
    </w:p>
    <w:p w14:paraId="4150E8D5" w14:textId="77777777" w:rsidR="00435E1E" w:rsidRDefault="00435E1E" w:rsidP="007960BB">
      <w:pPr>
        <w:pStyle w:val="ListParagraph"/>
      </w:pPr>
    </w:p>
    <w:p w14:paraId="42F2372D" w14:textId="452B8E61" w:rsidR="00CE20D4" w:rsidRPr="00CE20D4" w:rsidRDefault="00CE20D4" w:rsidP="00CE20D4">
      <w:pPr>
        <w:pStyle w:val="ListParagraph"/>
        <w:numPr>
          <w:ilvl w:val="0"/>
          <w:numId w:val="5"/>
        </w:numPr>
      </w:pPr>
      <w:r>
        <w:rPr>
          <w:color w:val="0070C0"/>
        </w:rPr>
        <w:lastRenderedPageBreak/>
        <w:t>2 Wide-Images-Type 2</w:t>
      </w:r>
    </w:p>
    <w:p w14:paraId="6B0E44D8" w14:textId="25E5EC50" w:rsidR="00CE20D4" w:rsidRPr="007960BB" w:rsidRDefault="00CE20D4" w:rsidP="00CE20D4">
      <w:pPr>
        <w:pStyle w:val="ListParagraph"/>
      </w:pPr>
    </w:p>
    <w:p w14:paraId="1C226442" w14:textId="00A0B3A2" w:rsidR="008F4828" w:rsidRDefault="00FD681C" w:rsidP="008F4828">
      <w:r>
        <w:rPr>
          <w:noProof/>
        </w:rPr>
        <mc:AlternateContent>
          <mc:Choice Requires="wps">
            <w:drawing>
              <wp:anchor distT="0" distB="0" distL="114300" distR="114300" simplePos="0" relativeHeight="251673600" behindDoc="0" locked="0" layoutInCell="1" allowOverlap="1" wp14:anchorId="301802C1" wp14:editId="780436F7">
                <wp:simplePos x="0" y="0"/>
                <wp:positionH relativeFrom="column">
                  <wp:posOffset>4303767</wp:posOffset>
                </wp:positionH>
                <wp:positionV relativeFrom="paragraph">
                  <wp:posOffset>1088390</wp:posOffset>
                </wp:positionV>
                <wp:extent cx="311785" cy="342900"/>
                <wp:effectExtent l="0" t="0" r="0" b="0"/>
                <wp:wrapNone/>
                <wp:docPr id="1215447757" name="Text Box 2"/>
                <wp:cNvGraphicFramePr/>
                <a:graphic xmlns:a="http://schemas.openxmlformats.org/drawingml/2006/main">
                  <a:graphicData uri="http://schemas.microsoft.com/office/word/2010/wordprocessingShape">
                    <wps:wsp>
                      <wps:cNvSpPr txBox="1"/>
                      <wps:spPr>
                        <a:xfrm>
                          <a:off x="0" y="0"/>
                          <a:ext cx="311785" cy="342900"/>
                        </a:xfrm>
                        <a:prstGeom prst="rect">
                          <a:avLst/>
                        </a:prstGeom>
                        <a:noFill/>
                        <a:ln w="6350">
                          <a:noFill/>
                        </a:ln>
                      </wps:spPr>
                      <wps:txbx>
                        <w:txbxContent>
                          <w:p w14:paraId="570547CF" w14:textId="1BB9A386" w:rsidR="00FD681C" w:rsidRDefault="00FD681C" w:rsidP="00FD681C">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02C1" id="_x0000_s1032" type="#_x0000_t202" style="position:absolute;margin-left:338.9pt;margin-top:85.7pt;width:24.55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" filled="f" stroked="f" strokeweight=".5pt">
                <v:textbox>
                  <w:txbxContent>
                    <w:p w14:paraId="570547CF" w14:textId="1BB9A386" w:rsidR="00FD681C" w:rsidRDefault="00FD681C" w:rsidP="00FD681C">
                      <w:r>
                        <w:t>2</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358914E" wp14:editId="19C331B7">
                <wp:simplePos x="0" y="0"/>
                <wp:positionH relativeFrom="column">
                  <wp:posOffset>1880235</wp:posOffset>
                </wp:positionH>
                <wp:positionV relativeFrom="paragraph">
                  <wp:posOffset>1087755</wp:posOffset>
                </wp:positionV>
                <wp:extent cx="312234" cy="342900"/>
                <wp:effectExtent l="0" t="0" r="0" b="0"/>
                <wp:wrapNone/>
                <wp:docPr id="438493057" name="Text Box 2"/>
                <wp:cNvGraphicFramePr/>
                <a:graphic xmlns:a="http://schemas.openxmlformats.org/drawingml/2006/main">
                  <a:graphicData uri="http://schemas.microsoft.com/office/word/2010/wordprocessingShape">
                    <wps:wsp>
                      <wps:cNvSpPr txBox="1"/>
                      <wps:spPr>
                        <a:xfrm>
                          <a:off x="0" y="0"/>
                          <a:ext cx="312234" cy="342900"/>
                        </a:xfrm>
                        <a:prstGeom prst="rect">
                          <a:avLst/>
                        </a:prstGeom>
                        <a:noFill/>
                        <a:ln w="6350">
                          <a:noFill/>
                        </a:ln>
                      </wps:spPr>
                      <wps:txbx>
                        <w:txbxContent>
                          <w:p w14:paraId="21254AE1" w14:textId="77777777" w:rsidR="00FD681C" w:rsidRDefault="00FD681C" w:rsidP="00FD681C">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8914E" id="_x0000_s1033" type="#_x0000_t202" style="position:absolute;margin-left:148.05pt;margin-top:85.65pt;width:24.6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" filled="f" stroked="f" strokeweight=".5pt">
                <v:textbox>
                  <w:txbxContent>
                    <w:p w14:paraId="21254AE1" w14:textId="77777777" w:rsidR="00FD681C" w:rsidRDefault="00FD681C" w:rsidP="00FD681C">
                      <w:r>
                        <w:t>1</w:t>
                      </w:r>
                    </w:p>
                  </w:txbxContent>
                </v:textbox>
              </v:shape>
            </w:pict>
          </mc:Fallback>
        </mc:AlternateContent>
      </w:r>
      <w:r w:rsidR="00CE20D4">
        <w:rPr>
          <w:noProof/>
        </w:rPr>
        <w:drawing>
          <wp:inline distT="0" distB="0" distL="0" distR="0" wp14:anchorId="3701D6C4" wp14:editId="4A403014">
            <wp:extent cx="5168900" cy="2313304"/>
            <wp:effectExtent l="0" t="0" r="0" b="0"/>
            <wp:docPr id="385512081" name="Picture 7" descr="A black squar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12081" name="Picture 7" descr="A black square with white 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4234" cy="2324642"/>
                    </a:xfrm>
                    <a:prstGeom prst="rect">
                      <a:avLst/>
                    </a:prstGeom>
                  </pic:spPr>
                </pic:pic>
              </a:graphicData>
            </a:graphic>
          </wp:inline>
        </w:drawing>
      </w:r>
    </w:p>
    <w:p w14:paraId="5C0C7A0E" w14:textId="77777777" w:rsidR="008F4828" w:rsidRDefault="008F4828" w:rsidP="008F4828"/>
    <w:p w14:paraId="52E232A8" w14:textId="77777777" w:rsidR="00CE20D4" w:rsidRDefault="00CE20D4" w:rsidP="008F4828"/>
    <w:p w14:paraId="7F6555A9" w14:textId="73DA0FFB" w:rsidR="00CE20D4" w:rsidRPr="00CE20D4" w:rsidRDefault="00CE20D4" w:rsidP="00CE20D4">
      <w:pPr>
        <w:pStyle w:val="ListParagraph"/>
        <w:numPr>
          <w:ilvl w:val="0"/>
          <w:numId w:val="5"/>
        </w:numPr>
        <w:rPr>
          <w:color w:val="0070C0"/>
        </w:rPr>
      </w:pPr>
      <w:r w:rsidRPr="00CE20D4">
        <w:rPr>
          <w:color w:val="0070C0"/>
        </w:rPr>
        <w:t>3 Images-Type 1</w:t>
      </w:r>
    </w:p>
    <w:p w14:paraId="31F9CE3F" w14:textId="610A01C4" w:rsidR="00CE20D4" w:rsidRDefault="00FD681C" w:rsidP="008F4828">
      <w:r>
        <w:rPr>
          <w:noProof/>
        </w:rPr>
        <mc:AlternateContent>
          <mc:Choice Requires="wps">
            <w:drawing>
              <wp:anchor distT="0" distB="0" distL="114300" distR="114300" simplePos="0" relativeHeight="251679744" behindDoc="0" locked="0" layoutInCell="1" allowOverlap="1" wp14:anchorId="57F2A2A1" wp14:editId="37A9EF30">
                <wp:simplePos x="0" y="0"/>
                <wp:positionH relativeFrom="column">
                  <wp:posOffset>3137210</wp:posOffset>
                </wp:positionH>
                <wp:positionV relativeFrom="paragraph">
                  <wp:posOffset>2089630</wp:posOffset>
                </wp:positionV>
                <wp:extent cx="914400" cy="342900"/>
                <wp:effectExtent l="0" t="0" r="0" b="0"/>
                <wp:wrapNone/>
                <wp:docPr id="1525075127"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97DFD5C" w14:textId="6E2B6F18" w:rsidR="00FD681C" w:rsidRDefault="00FD681C" w:rsidP="00FD681C">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2A2A1" id="_x0000_s1034" type="#_x0000_t202" style="position:absolute;margin-left:247pt;margin-top:164.55pt;width:1in;height:27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X7rFgIAADA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" filled="f" stroked="f" strokeweight=".5pt">
                <v:textbox>
                  <w:txbxContent>
                    <w:p w14:paraId="497DFD5C" w14:textId="6E2B6F18" w:rsidR="00FD681C" w:rsidRDefault="00FD681C" w:rsidP="00FD681C">
                      <w:r>
                        <w:t>3</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8039F28" wp14:editId="56560BBE">
                <wp:simplePos x="0" y="0"/>
                <wp:positionH relativeFrom="column">
                  <wp:posOffset>1189463</wp:posOffset>
                </wp:positionH>
                <wp:positionV relativeFrom="paragraph">
                  <wp:posOffset>2795874</wp:posOffset>
                </wp:positionV>
                <wp:extent cx="914400" cy="342900"/>
                <wp:effectExtent l="0" t="0" r="0" b="0"/>
                <wp:wrapNone/>
                <wp:docPr id="47862612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DE7F09E" w14:textId="33AACB7C" w:rsidR="00FD681C" w:rsidRDefault="00FD681C" w:rsidP="00FD681C">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39F28" id="_x0000_s1035" type="#_x0000_t202" style="position:absolute;margin-left:93.65pt;margin-top:220.15pt;width:1in;height:27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Jl3FQIAADA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" filled="f" stroked="f" strokeweight=".5pt">
                <v:textbox>
                  <w:txbxContent>
                    <w:p w14:paraId="6DE7F09E" w14:textId="33AACB7C" w:rsidR="00FD681C" w:rsidRDefault="00FD681C" w:rsidP="00FD681C">
                      <w:r>
                        <w:t>2</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8A9B01F" wp14:editId="19ADB38C">
                <wp:simplePos x="0" y="0"/>
                <wp:positionH relativeFrom="column">
                  <wp:posOffset>1189463</wp:posOffset>
                </wp:positionH>
                <wp:positionV relativeFrom="paragraph">
                  <wp:posOffset>1427991</wp:posOffset>
                </wp:positionV>
                <wp:extent cx="914400" cy="342900"/>
                <wp:effectExtent l="0" t="0" r="0" b="0"/>
                <wp:wrapNone/>
                <wp:docPr id="127376469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3BC3084C" w14:textId="77777777" w:rsidR="00FD681C" w:rsidRDefault="00FD681C" w:rsidP="00FD681C">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9B01F" id="_x0000_s1036" type="#_x0000_t202" style="position:absolute;margin-left:93.65pt;margin-top:112.45pt;width:1in;height:27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" filled="f" stroked="f" strokeweight=".5pt">
                <v:textbox>
                  <w:txbxContent>
                    <w:p w14:paraId="3BC3084C" w14:textId="77777777" w:rsidR="00FD681C" w:rsidRDefault="00FD681C" w:rsidP="00FD681C">
                      <w:r>
                        <w:t>1</w:t>
                      </w:r>
                    </w:p>
                  </w:txbxContent>
                </v:textbox>
              </v:shape>
            </w:pict>
          </mc:Fallback>
        </mc:AlternateContent>
      </w:r>
      <w:r w:rsidR="00CE20D4">
        <w:rPr>
          <w:noProof/>
        </w:rPr>
        <w:drawing>
          <wp:inline distT="0" distB="0" distL="0" distR="0" wp14:anchorId="25E3FC77" wp14:editId="7D399FEE">
            <wp:extent cx="4660900" cy="4066337"/>
            <wp:effectExtent l="0" t="0" r="0" b="0"/>
            <wp:docPr id="1398431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31620" name="Picture 13984316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143" cy="4106681"/>
                    </a:xfrm>
                    <a:prstGeom prst="rect">
                      <a:avLst/>
                    </a:prstGeom>
                  </pic:spPr>
                </pic:pic>
              </a:graphicData>
            </a:graphic>
          </wp:inline>
        </w:drawing>
      </w:r>
    </w:p>
    <w:p w14:paraId="07B3ECC2" w14:textId="77777777" w:rsidR="00533218" w:rsidRDefault="00533218" w:rsidP="008F4828"/>
    <w:p w14:paraId="5533F369" w14:textId="38427C2D" w:rsidR="008F4828" w:rsidRDefault="008F4828" w:rsidP="008F4828">
      <w:pPr>
        <w:pStyle w:val="ListParagraph"/>
        <w:numPr>
          <w:ilvl w:val="0"/>
          <w:numId w:val="5"/>
        </w:numPr>
        <w:rPr>
          <w:color w:val="0070C0"/>
        </w:rPr>
      </w:pPr>
      <w:r w:rsidRPr="00CE20D4">
        <w:rPr>
          <w:color w:val="0070C0"/>
        </w:rPr>
        <w:lastRenderedPageBreak/>
        <w:t>3 Images-Type</w:t>
      </w:r>
      <w:r>
        <w:rPr>
          <w:color w:val="0070C0"/>
        </w:rPr>
        <w:t xml:space="preserve"> 2</w:t>
      </w:r>
    </w:p>
    <w:p w14:paraId="562BEC07" w14:textId="05E48B36" w:rsidR="000D29FE" w:rsidRDefault="00FD681C" w:rsidP="008F4828">
      <w:pPr>
        <w:rPr>
          <w:color w:val="0070C0"/>
        </w:rPr>
      </w:pPr>
      <w:r>
        <w:rPr>
          <w:noProof/>
        </w:rPr>
        <mc:AlternateContent>
          <mc:Choice Requires="wps">
            <w:drawing>
              <wp:anchor distT="0" distB="0" distL="114300" distR="114300" simplePos="0" relativeHeight="251685888" behindDoc="0" locked="0" layoutInCell="1" allowOverlap="1" wp14:anchorId="2BBD3929" wp14:editId="76BCB147">
                <wp:simplePos x="0" y="0"/>
                <wp:positionH relativeFrom="column">
                  <wp:posOffset>2981093</wp:posOffset>
                </wp:positionH>
                <wp:positionV relativeFrom="paragraph">
                  <wp:posOffset>2446469</wp:posOffset>
                </wp:positionV>
                <wp:extent cx="914400" cy="342900"/>
                <wp:effectExtent l="0" t="0" r="0" b="0"/>
                <wp:wrapNone/>
                <wp:docPr id="352787490"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1A0B5663" w14:textId="261B270A" w:rsidR="00FD681C" w:rsidRDefault="00FD681C" w:rsidP="00FD681C">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D3929" id="_x0000_s1037" type="#_x0000_t202" style="position:absolute;margin-left:234.75pt;margin-top:192.65pt;width:1in;height:27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FcBSFQ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" filled="f" stroked="f" strokeweight=".5pt">
                <v:textbox>
                  <w:txbxContent>
                    <w:p w14:paraId="1A0B5663" w14:textId="261B270A" w:rsidR="00FD681C" w:rsidRDefault="00FD681C" w:rsidP="00FD681C">
                      <w:r>
                        <w:t>3</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C6B3886" wp14:editId="7569EAB8">
                <wp:simplePos x="0" y="0"/>
                <wp:positionH relativeFrom="column">
                  <wp:posOffset>2981093</wp:posOffset>
                </wp:positionH>
                <wp:positionV relativeFrom="paragraph">
                  <wp:posOffset>1264440</wp:posOffset>
                </wp:positionV>
                <wp:extent cx="914400" cy="342900"/>
                <wp:effectExtent l="0" t="0" r="0" b="0"/>
                <wp:wrapNone/>
                <wp:docPr id="820010014"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209552C" w14:textId="1D4154AD" w:rsidR="00FD681C" w:rsidRDefault="00FD681C" w:rsidP="00FD681C">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B3886" id="_x0000_s1038" type="#_x0000_t202" style="position:absolute;margin-left:234.75pt;margin-top:99.55pt;width:1in;height:27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ks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" filled="f" stroked="f" strokeweight=".5pt">
                <v:textbox>
                  <w:txbxContent>
                    <w:p w14:paraId="6209552C" w14:textId="1D4154AD" w:rsidR="00FD681C" w:rsidRDefault="00FD681C" w:rsidP="00FD681C">
                      <w:r>
                        <w:t>2</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17C842E7" wp14:editId="05A38932">
                <wp:simplePos x="0" y="0"/>
                <wp:positionH relativeFrom="column">
                  <wp:posOffset>1263619</wp:posOffset>
                </wp:positionH>
                <wp:positionV relativeFrom="paragraph">
                  <wp:posOffset>1814195</wp:posOffset>
                </wp:positionV>
                <wp:extent cx="914400" cy="342900"/>
                <wp:effectExtent l="0" t="0" r="0" b="0"/>
                <wp:wrapNone/>
                <wp:docPr id="1406609638"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1351EED9" w14:textId="77777777" w:rsidR="00FD681C" w:rsidRDefault="00FD681C" w:rsidP="00FD681C">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842E7" id="_x0000_s1039" type="#_x0000_t202" style="position:absolute;margin-left:99.5pt;margin-top:142.85pt;width:1in;height:27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" filled="f" stroked="f" strokeweight=".5pt">
                <v:textbox>
                  <w:txbxContent>
                    <w:p w14:paraId="1351EED9" w14:textId="77777777" w:rsidR="00FD681C" w:rsidRDefault="00FD681C" w:rsidP="00FD681C">
                      <w:r>
                        <w:t>1</w:t>
                      </w:r>
                    </w:p>
                  </w:txbxContent>
                </v:textbox>
              </v:shape>
            </w:pict>
          </mc:Fallback>
        </mc:AlternateContent>
      </w:r>
      <w:r w:rsidR="008F4828">
        <w:rPr>
          <w:noProof/>
        </w:rPr>
        <w:drawing>
          <wp:inline distT="0" distB="0" distL="0" distR="0" wp14:anchorId="6DE35B04" wp14:editId="0E696AFA">
            <wp:extent cx="4626997" cy="3530600"/>
            <wp:effectExtent l="0" t="0" r="0" b="0"/>
            <wp:docPr id="972720614" name="Picture 9" descr="A newspaper with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20614" name="Picture 9" descr="A newspaper with a few squar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5086" cy="3552033"/>
                    </a:xfrm>
                    <a:prstGeom prst="rect">
                      <a:avLst/>
                    </a:prstGeom>
                  </pic:spPr>
                </pic:pic>
              </a:graphicData>
            </a:graphic>
          </wp:inline>
        </w:drawing>
      </w:r>
    </w:p>
    <w:p w14:paraId="47FC771C" w14:textId="77777777" w:rsidR="008F4828" w:rsidRDefault="008F4828" w:rsidP="008F4828">
      <w:pPr>
        <w:rPr>
          <w:color w:val="0070C0"/>
        </w:rPr>
      </w:pPr>
    </w:p>
    <w:p w14:paraId="00DC27F3" w14:textId="77777777" w:rsidR="008F4828" w:rsidRDefault="008F4828" w:rsidP="008F4828">
      <w:pPr>
        <w:rPr>
          <w:color w:val="0070C0"/>
        </w:rPr>
      </w:pPr>
    </w:p>
    <w:p w14:paraId="15EEFA8A" w14:textId="02805C42" w:rsidR="008F4828" w:rsidRDefault="008F4828" w:rsidP="008F4828">
      <w:pPr>
        <w:pStyle w:val="ListParagraph"/>
        <w:numPr>
          <w:ilvl w:val="0"/>
          <w:numId w:val="5"/>
        </w:numPr>
        <w:rPr>
          <w:color w:val="0070C0"/>
        </w:rPr>
      </w:pPr>
      <w:r>
        <w:rPr>
          <w:color w:val="0070C0"/>
        </w:rPr>
        <w:t>3 Images-Type 3</w:t>
      </w:r>
    </w:p>
    <w:p w14:paraId="42C3D3E1" w14:textId="11600926" w:rsidR="008F4828" w:rsidRDefault="00FD681C" w:rsidP="008F4828">
      <w:pPr>
        <w:pStyle w:val="ListParagraph"/>
        <w:rPr>
          <w:color w:val="0070C0"/>
        </w:rPr>
      </w:pPr>
      <w:r>
        <w:rPr>
          <w:noProof/>
        </w:rPr>
        <mc:AlternateContent>
          <mc:Choice Requires="wps">
            <w:drawing>
              <wp:anchor distT="0" distB="0" distL="114300" distR="114300" simplePos="0" relativeHeight="251692032" behindDoc="0" locked="0" layoutInCell="1" allowOverlap="1" wp14:anchorId="63D01FE6" wp14:editId="01260C38">
                <wp:simplePos x="0" y="0"/>
                <wp:positionH relativeFrom="column">
                  <wp:posOffset>2980551</wp:posOffset>
                </wp:positionH>
                <wp:positionV relativeFrom="paragraph">
                  <wp:posOffset>1748929</wp:posOffset>
                </wp:positionV>
                <wp:extent cx="914400" cy="342900"/>
                <wp:effectExtent l="0" t="0" r="0" b="0"/>
                <wp:wrapNone/>
                <wp:docPr id="85893881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702A4F7A" w14:textId="142A39A0" w:rsidR="00FD681C" w:rsidRDefault="00FD681C" w:rsidP="00FD681C">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01FE6" id="_x0000_s1040" type="#_x0000_t202" style="position:absolute;left:0;text-align:left;margin-left:234.7pt;margin-top:137.7pt;width:1in;height:27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irQ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" filled="f" stroked="f" strokeweight=".5pt">
                <v:textbox>
                  <w:txbxContent>
                    <w:p w14:paraId="702A4F7A" w14:textId="142A39A0" w:rsidR="00FD681C" w:rsidRDefault="00FD681C" w:rsidP="00FD681C">
                      <w:r>
                        <w:t>3</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339369B6" wp14:editId="5547F2C1">
                <wp:simplePos x="0" y="0"/>
                <wp:positionH relativeFrom="column">
                  <wp:posOffset>1746482</wp:posOffset>
                </wp:positionH>
                <wp:positionV relativeFrom="paragraph">
                  <wp:posOffset>1748929</wp:posOffset>
                </wp:positionV>
                <wp:extent cx="914400" cy="342900"/>
                <wp:effectExtent l="0" t="0" r="0" b="0"/>
                <wp:wrapNone/>
                <wp:docPr id="341883698"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E205276" w14:textId="29FD48ED" w:rsidR="00FD681C" w:rsidRDefault="00FD681C" w:rsidP="00FD681C">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9369B6" id="_x0000_s1041" type="#_x0000_t202" style="position:absolute;left:0;text-align:left;margin-left:137.5pt;margin-top:137.7pt;width:1in;height:27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" filled="f" stroked="f" strokeweight=".5pt">
                <v:textbox>
                  <w:txbxContent>
                    <w:p w14:paraId="0E205276" w14:textId="29FD48ED" w:rsidR="00FD681C" w:rsidRDefault="00FD681C" w:rsidP="00FD681C">
                      <w:r>
                        <w:t>2</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2612127" wp14:editId="45E49434">
                <wp:simplePos x="0" y="0"/>
                <wp:positionH relativeFrom="column">
                  <wp:posOffset>928726</wp:posOffset>
                </wp:positionH>
                <wp:positionV relativeFrom="paragraph">
                  <wp:posOffset>1748930</wp:posOffset>
                </wp:positionV>
                <wp:extent cx="914400" cy="342900"/>
                <wp:effectExtent l="0" t="0" r="0" b="0"/>
                <wp:wrapNone/>
                <wp:docPr id="1532601928"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7AB563A6" w14:textId="77777777" w:rsidR="00FD681C" w:rsidRDefault="00FD681C" w:rsidP="00FD681C">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612127" id="_x0000_s1042" type="#_x0000_t202" style="position:absolute;left:0;text-align:left;margin-left:73.15pt;margin-top:137.7pt;width:1in;height:27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" filled="f" stroked="f" strokeweight=".5pt">
                <v:textbox>
                  <w:txbxContent>
                    <w:p w14:paraId="7AB563A6" w14:textId="77777777" w:rsidR="00FD681C" w:rsidRDefault="00FD681C" w:rsidP="00FD681C">
                      <w:r>
                        <w:t>1</w:t>
                      </w:r>
                    </w:p>
                  </w:txbxContent>
                </v:textbox>
              </v:shape>
            </w:pict>
          </mc:Fallback>
        </mc:AlternateContent>
      </w:r>
      <w:r w:rsidR="008F4828">
        <w:rPr>
          <w:noProof/>
          <w:color w:val="0070C0"/>
        </w:rPr>
        <w:drawing>
          <wp:inline distT="0" distB="0" distL="0" distR="0" wp14:anchorId="34F27538" wp14:editId="34968B43">
            <wp:extent cx="3700888" cy="3390900"/>
            <wp:effectExtent l="0" t="0" r="0" b="0"/>
            <wp:docPr id="444595751" name="Picture 12" descr="A black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5751" name="Picture 12" descr="A black and white page with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6052" cy="3404794"/>
                    </a:xfrm>
                    <a:prstGeom prst="rect">
                      <a:avLst/>
                    </a:prstGeom>
                  </pic:spPr>
                </pic:pic>
              </a:graphicData>
            </a:graphic>
          </wp:inline>
        </w:drawing>
      </w:r>
    </w:p>
    <w:p w14:paraId="63E7CF7E" w14:textId="77777777" w:rsidR="008F4828" w:rsidRDefault="008F4828" w:rsidP="008F4828">
      <w:pPr>
        <w:pStyle w:val="ListParagraph"/>
        <w:numPr>
          <w:ilvl w:val="0"/>
          <w:numId w:val="5"/>
        </w:numPr>
        <w:rPr>
          <w:color w:val="0070C0"/>
        </w:rPr>
      </w:pPr>
      <w:r>
        <w:rPr>
          <w:color w:val="0070C0"/>
        </w:rPr>
        <w:lastRenderedPageBreak/>
        <w:t>3 Images-Type 4</w:t>
      </w:r>
    </w:p>
    <w:p w14:paraId="46A37963" w14:textId="63FDF3E1" w:rsidR="008F4828" w:rsidRDefault="00FD681C" w:rsidP="008F4828">
      <w:pPr>
        <w:rPr>
          <w:color w:val="0070C0"/>
        </w:rPr>
      </w:pPr>
      <w:r>
        <w:rPr>
          <w:noProof/>
        </w:rPr>
        <mc:AlternateContent>
          <mc:Choice Requires="wps">
            <w:drawing>
              <wp:anchor distT="0" distB="0" distL="114300" distR="114300" simplePos="0" relativeHeight="251696128" behindDoc="0" locked="0" layoutInCell="1" allowOverlap="1" wp14:anchorId="70F0B2AE" wp14:editId="44A74D3F">
                <wp:simplePos x="0" y="0"/>
                <wp:positionH relativeFrom="column">
                  <wp:posOffset>2341276</wp:posOffset>
                </wp:positionH>
                <wp:positionV relativeFrom="paragraph">
                  <wp:posOffset>2037235</wp:posOffset>
                </wp:positionV>
                <wp:extent cx="914400" cy="342900"/>
                <wp:effectExtent l="0" t="0" r="0" b="0"/>
                <wp:wrapNone/>
                <wp:docPr id="1193726482"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C0EAA1D" w14:textId="09EC67CE" w:rsidR="00FD681C" w:rsidRDefault="00FD681C" w:rsidP="00FD681C">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F0B2AE" id="_x0000_s1043" type="#_x0000_t202" style="position:absolute;margin-left:184.35pt;margin-top:160.4pt;width:1in;height:27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" filled="f" stroked="f" strokeweight=".5pt">
                <v:textbox>
                  <w:txbxContent>
                    <w:p w14:paraId="4C0EAA1D" w14:textId="09EC67CE" w:rsidR="00FD681C" w:rsidRDefault="00FD681C" w:rsidP="00FD681C">
                      <w:r>
                        <w:t>2</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3760ED2B" wp14:editId="49421963">
                <wp:simplePos x="0" y="0"/>
                <wp:positionH relativeFrom="column">
                  <wp:posOffset>3278458</wp:posOffset>
                </wp:positionH>
                <wp:positionV relativeFrom="paragraph">
                  <wp:posOffset>2037591</wp:posOffset>
                </wp:positionV>
                <wp:extent cx="914400" cy="342900"/>
                <wp:effectExtent l="0" t="0" r="0" b="0"/>
                <wp:wrapNone/>
                <wp:docPr id="1773354080"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EC1DEEB" w14:textId="5F6604E8" w:rsidR="00FD681C" w:rsidRDefault="00FD681C" w:rsidP="00FD681C">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0ED2B" id="_x0000_s1044" type="#_x0000_t202" style="position:absolute;margin-left:258.15pt;margin-top:160.45pt;width:1in;height:27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Dzy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" filled="f" stroked="f" strokeweight=".5pt">
                <v:textbox>
                  <w:txbxContent>
                    <w:p w14:paraId="0EC1DEEB" w14:textId="5F6604E8" w:rsidR="00FD681C" w:rsidRDefault="00FD681C" w:rsidP="00FD681C">
                      <w:r>
                        <w:t>3</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7C85018B" wp14:editId="0087921E">
                <wp:simplePos x="0" y="0"/>
                <wp:positionH relativeFrom="column">
                  <wp:posOffset>981230</wp:posOffset>
                </wp:positionH>
                <wp:positionV relativeFrom="paragraph">
                  <wp:posOffset>2037080</wp:posOffset>
                </wp:positionV>
                <wp:extent cx="914400" cy="342900"/>
                <wp:effectExtent l="0" t="0" r="0" b="0"/>
                <wp:wrapNone/>
                <wp:docPr id="182943313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32F16BD1" w14:textId="77777777" w:rsidR="00FD681C" w:rsidRDefault="00FD681C" w:rsidP="00FD681C">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5018B" id="_x0000_s1045" type="#_x0000_t202" style="position:absolute;margin-left:77.25pt;margin-top:160.4pt;width:1in;height:27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" filled="f" stroked="f" strokeweight=".5pt">
                <v:textbox>
                  <w:txbxContent>
                    <w:p w14:paraId="32F16BD1" w14:textId="77777777" w:rsidR="00FD681C" w:rsidRDefault="00FD681C" w:rsidP="00FD681C">
                      <w:r>
                        <w:t>1</w:t>
                      </w:r>
                    </w:p>
                  </w:txbxContent>
                </v:textbox>
              </v:shape>
            </w:pict>
          </mc:Fallback>
        </mc:AlternateContent>
      </w:r>
      <w:r w:rsidR="008F4828">
        <w:rPr>
          <w:noProof/>
        </w:rPr>
        <w:drawing>
          <wp:inline distT="0" distB="0" distL="0" distR="0" wp14:anchorId="04BB552C" wp14:editId="646AFD4E">
            <wp:extent cx="4142363" cy="3810000"/>
            <wp:effectExtent l="0" t="0" r="0" b="0"/>
            <wp:docPr id="604404394" name="Picture 13"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04394" name="Picture 13" descr="A screenshot of a newspap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6924" cy="3823393"/>
                    </a:xfrm>
                    <a:prstGeom prst="rect">
                      <a:avLst/>
                    </a:prstGeom>
                  </pic:spPr>
                </pic:pic>
              </a:graphicData>
            </a:graphic>
          </wp:inline>
        </w:drawing>
      </w:r>
    </w:p>
    <w:p w14:paraId="2648BD8B" w14:textId="77777777" w:rsidR="000D29FE" w:rsidRDefault="000D29FE" w:rsidP="008F4828">
      <w:pPr>
        <w:rPr>
          <w:color w:val="0070C0"/>
        </w:rPr>
      </w:pPr>
    </w:p>
    <w:p w14:paraId="145C692B" w14:textId="77777777" w:rsidR="000D29FE" w:rsidRDefault="000D29FE" w:rsidP="008F4828">
      <w:pPr>
        <w:rPr>
          <w:color w:val="0070C0"/>
        </w:rPr>
      </w:pPr>
    </w:p>
    <w:p w14:paraId="6250C125" w14:textId="77777777" w:rsidR="008F4828" w:rsidRDefault="008F4828" w:rsidP="008F4828">
      <w:pPr>
        <w:rPr>
          <w:color w:val="0070C0"/>
        </w:rPr>
      </w:pPr>
    </w:p>
    <w:p w14:paraId="7CC81D62" w14:textId="77777777" w:rsidR="008F4828" w:rsidRDefault="008F4828" w:rsidP="008F4828">
      <w:pPr>
        <w:rPr>
          <w:color w:val="0070C0"/>
        </w:rPr>
      </w:pPr>
    </w:p>
    <w:p w14:paraId="67ED3D7A" w14:textId="0E110414" w:rsidR="008F4828" w:rsidRDefault="008F4828" w:rsidP="008F4828">
      <w:pPr>
        <w:pStyle w:val="ListParagraph"/>
        <w:numPr>
          <w:ilvl w:val="0"/>
          <w:numId w:val="5"/>
        </w:numPr>
        <w:rPr>
          <w:color w:val="0070C0"/>
        </w:rPr>
      </w:pPr>
      <w:r>
        <w:rPr>
          <w:color w:val="0070C0"/>
        </w:rPr>
        <w:t>3 Wide-Image</w:t>
      </w:r>
      <w:r w:rsidR="000D29FE">
        <w:rPr>
          <w:color w:val="0070C0"/>
        </w:rPr>
        <w:t>s-Type 1</w:t>
      </w:r>
    </w:p>
    <w:p w14:paraId="3691023F" w14:textId="3DD62F6F" w:rsidR="000D29FE" w:rsidRDefault="00FD681C" w:rsidP="000D29FE">
      <w:pPr>
        <w:rPr>
          <w:color w:val="0070C0"/>
        </w:rPr>
      </w:pPr>
      <w:r>
        <w:rPr>
          <w:noProof/>
        </w:rPr>
        <mc:AlternateContent>
          <mc:Choice Requires="wps">
            <w:drawing>
              <wp:anchor distT="0" distB="0" distL="114300" distR="114300" simplePos="0" relativeHeight="251704320" behindDoc="0" locked="0" layoutInCell="1" allowOverlap="1" wp14:anchorId="748E19BA" wp14:editId="4E43BF8A">
                <wp:simplePos x="0" y="0"/>
                <wp:positionH relativeFrom="column">
                  <wp:posOffset>3806283</wp:posOffset>
                </wp:positionH>
                <wp:positionV relativeFrom="paragraph">
                  <wp:posOffset>1223459</wp:posOffset>
                </wp:positionV>
                <wp:extent cx="914400" cy="342900"/>
                <wp:effectExtent l="0" t="0" r="0" b="0"/>
                <wp:wrapNone/>
                <wp:docPr id="384509619"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31870A9E" w14:textId="285C2B17" w:rsidR="00FD681C" w:rsidRDefault="00FD681C" w:rsidP="00FD681C">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8E19BA" id="_x0000_s1046" type="#_x0000_t202" style="position:absolute;margin-left:299.7pt;margin-top:96.35pt;width:1in;height:27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" filled="f" stroked="f" strokeweight=".5pt">
                <v:textbox>
                  <w:txbxContent>
                    <w:p w14:paraId="31870A9E" w14:textId="285C2B17" w:rsidR="00FD681C" w:rsidRDefault="00FD681C" w:rsidP="00FD681C">
                      <w:r>
                        <w:t>3</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525DFB48" wp14:editId="0EEF5665">
                <wp:simplePos x="0" y="0"/>
                <wp:positionH relativeFrom="column">
                  <wp:posOffset>1338146</wp:posOffset>
                </wp:positionH>
                <wp:positionV relativeFrom="paragraph">
                  <wp:posOffset>1684376</wp:posOffset>
                </wp:positionV>
                <wp:extent cx="914400" cy="342900"/>
                <wp:effectExtent l="0" t="0" r="0" b="0"/>
                <wp:wrapNone/>
                <wp:docPr id="1080464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756D4832" w14:textId="1798DCEA" w:rsidR="00FD681C" w:rsidRDefault="00FD681C" w:rsidP="00FD681C">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DFB48" id="_x0000_s1047" type="#_x0000_t202" style="position:absolute;margin-left:105.35pt;margin-top:132.65pt;width:1in;height:27pt;z-index:251702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NQi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" filled="f" stroked="f" strokeweight=".5pt">
                <v:textbox>
                  <w:txbxContent>
                    <w:p w14:paraId="756D4832" w14:textId="1798DCEA" w:rsidR="00FD681C" w:rsidRDefault="00FD681C" w:rsidP="00FD681C">
                      <w:r>
                        <w:t>2</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A16F220" wp14:editId="2C4B0DE8">
                <wp:simplePos x="0" y="0"/>
                <wp:positionH relativeFrom="column">
                  <wp:posOffset>1338146</wp:posOffset>
                </wp:positionH>
                <wp:positionV relativeFrom="paragraph">
                  <wp:posOffset>829449</wp:posOffset>
                </wp:positionV>
                <wp:extent cx="914400" cy="342900"/>
                <wp:effectExtent l="0" t="0" r="0" b="0"/>
                <wp:wrapNone/>
                <wp:docPr id="68983004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2081F487" w14:textId="77777777" w:rsidR="00FD681C" w:rsidRDefault="00FD681C" w:rsidP="00FD681C">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6F220" id="_x0000_s1048" type="#_x0000_t202" style="position:absolute;margin-left:105.35pt;margin-top:65.3pt;width:1in;height:27pt;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" filled="f" stroked="f" strokeweight=".5pt">
                <v:textbox>
                  <w:txbxContent>
                    <w:p w14:paraId="2081F487" w14:textId="77777777" w:rsidR="00FD681C" w:rsidRDefault="00FD681C" w:rsidP="00FD681C">
                      <w:r>
                        <w:t>1</w:t>
                      </w:r>
                    </w:p>
                  </w:txbxContent>
                </v:textbox>
              </v:shape>
            </w:pict>
          </mc:Fallback>
        </mc:AlternateContent>
      </w:r>
      <w:r w:rsidR="000D29FE">
        <w:rPr>
          <w:noProof/>
          <w:color w:val="0070C0"/>
        </w:rPr>
        <w:drawing>
          <wp:inline distT="0" distB="0" distL="0" distR="0" wp14:anchorId="2C67E4D3" wp14:editId="7EB3A12C">
            <wp:extent cx="5511800" cy="2493265"/>
            <wp:effectExtent l="0" t="0" r="0" b="0"/>
            <wp:docPr id="1148136778" name="Picture 14" descr="A collage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36778" name="Picture 14" descr="A collage of a phot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2242" cy="2507035"/>
                    </a:xfrm>
                    <a:prstGeom prst="rect">
                      <a:avLst/>
                    </a:prstGeom>
                  </pic:spPr>
                </pic:pic>
              </a:graphicData>
            </a:graphic>
          </wp:inline>
        </w:drawing>
      </w:r>
    </w:p>
    <w:p w14:paraId="12E1B19D" w14:textId="77777777" w:rsidR="000D29FE" w:rsidRDefault="000D29FE" w:rsidP="000D29FE">
      <w:pPr>
        <w:rPr>
          <w:color w:val="0070C0"/>
        </w:rPr>
      </w:pPr>
    </w:p>
    <w:p w14:paraId="5C899E72" w14:textId="77777777" w:rsidR="000D29FE" w:rsidRDefault="000D29FE" w:rsidP="000D29FE">
      <w:pPr>
        <w:rPr>
          <w:color w:val="0070C0"/>
        </w:rPr>
      </w:pPr>
    </w:p>
    <w:p w14:paraId="0D5F4B0B" w14:textId="1413654D" w:rsidR="000D29FE" w:rsidRDefault="000D29FE" w:rsidP="000D29FE">
      <w:pPr>
        <w:pStyle w:val="ListParagraph"/>
        <w:numPr>
          <w:ilvl w:val="0"/>
          <w:numId w:val="5"/>
        </w:numPr>
        <w:rPr>
          <w:color w:val="0070C0"/>
        </w:rPr>
      </w:pPr>
      <w:r>
        <w:rPr>
          <w:color w:val="0070C0"/>
        </w:rPr>
        <w:t>3 Wide-Images-Type 2</w:t>
      </w:r>
    </w:p>
    <w:p w14:paraId="5A1B4078" w14:textId="7BD79B1B" w:rsidR="000D29FE" w:rsidRDefault="00FD681C" w:rsidP="000D29FE">
      <w:pPr>
        <w:rPr>
          <w:color w:val="0070C0"/>
        </w:rPr>
      </w:pPr>
      <w:r>
        <w:rPr>
          <w:noProof/>
        </w:rPr>
        <mc:AlternateContent>
          <mc:Choice Requires="wps">
            <w:drawing>
              <wp:anchor distT="0" distB="0" distL="114300" distR="114300" simplePos="0" relativeHeight="251710464" behindDoc="0" locked="0" layoutInCell="1" allowOverlap="1" wp14:anchorId="196651B9" wp14:editId="3F13A384">
                <wp:simplePos x="0" y="0"/>
                <wp:positionH relativeFrom="column">
                  <wp:posOffset>4118083</wp:posOffset>
                </wp:positionH>
                <wp:positionV relativeFrom="paragraph">
                  <wp:posOffset>1873250</wp:posOffset>
                </wp:positionV>
                <wp:extent cx="914400" cy="347472"/>
                <wp:effectExtent l="0" t="0" r="0" b="0"/>
                <wp:wrapNone/>
                <wp:docPr id="170500565" name="Text Box 2"/>
                <wp:cNvGraphicFramePr/>
                <a:graphic xmlns:a="http://schemas.openxmlformats.org/drawingml/2006/main">
                  <a:graphicData uri="http://schemas.microsoft.com/office/word/2010/wordprocessingShape">
                    <wps:wsp>
                      <wps:cNvSpPr txBox="1"/>
                      <wps:spPr>
                        <a:xfrm>
                          <a:off x="0" y="0"/>
                          <a:ext cx="914400" cy="347472"/>
                        </a:xfrm>
                        <a:prstGeom prst="rect">
                          <a:avLst/>
                        </a:prstGeom>
                        <a:noFill/>
                        <a:ln w="6350">
                          <a:noFill/>
                        </a:ln>
                      </wps:spPr>
                      <wps:txbx>
                        <w:txbxContent>
                          <w:p w14:paraId="52B72BAD" w14:textId="493014D9" w:rsidR="00FD681C" w:rsidRDefault="00FD681C" w:rsidP="00FD681C">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651B9" id="_x0000_s1049" type="#_x0000_t202" style="position:absolute;margin-left:324.25pt;margin-top:147.5pt;width:1in;height:27.35pt;z-index:251710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" filled="f" stroked="f" strokeweight=".5pt">
                <v:textbox>
                  <w:txbxContent>
                    <w:p w14:paraId="52B72BAD" w14:textId="493014D9" w:rsidR="00FD681C" w:rsidRDefault="00FD681C" w:rsidP="00FD681C">
                      <w:r>
                        <w:t>3</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EE1F96F" wp14:editId="3B332EDA">
                <wp:simplePos x="0" y="0"/>
                <wp:positionH relativeFrom="column">
                  <wp:posOffset>4088780</wp:posOffset>
                </wp:positionH>
                <wp:positionV relativeFrom="paragraph">
                  <wp:posOffset>951571</wp:posOffset>
                </wp:positionV>
                <wp:extent cx="914400" cy="342900"/>
                <wp:effectExtent l="0" t="0" r="0" b="0"/>
                <wp:wrapNone/>
                <wp:docPr id="7260738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0089502" w14:textId="05BBC34C" w:rsidR="00FD681C" w:rsidRDefault="00FD681C" w:rsidP="00FD681C">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1F96F" id="_x0000_s1050" type="#_x0000_t202" style="position:absolute;margin-left:321.95pt;margin-top:74.95pt;width:1in;height:27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z6gFw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" filled="f" stroked="f" strokeweight=".5pt">
                <v:textbox>
                  <w:txbxContent>
                    <w:p w14:paraId="50089502" w14:textId="05BBC34C" w:rsidR="00FD681C" w:rsidRDefault="00FD681C" w:rsidP="00FD681C">
                      <w:r>
                        <w:t>2</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185632F4" wp14:editId="0F25BBA7">
                <wp:simplePos x="0" y="0"/>
                <wp:positionH relativeFrom="column">
                  <wp:posOffset>1442224</wp:posOffset>
                </wp:positionH>
                <wp:positionV relativeFrom="paragraph">
                  <wp:posOffset>1390185</wp:posOffset>
                </wp:positionV>
                <wp:extent cx="914400" cy="342900"/>
                <wp:effectExtent l="0" t="0" r="0" b="0"/>
                <wp:wrapNone/>
                <wp:docPr id="115837165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72EDE50C" w14:textId="77777777" w:rsidR="00FD681C" w:rsidRDefault="00FD681C" w:rsidP="00FD681C">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632F4" id="_x0000_s1051" type="#_x0000_t202" style="position:absolute;margin-left:113.55pt;margin-top:109.45pt;width:1in;height:27pt;z-index:251706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" filled="f" stroked="f" strokeweight=".5pt">
                <v:textbox>
                  <w:txbxContent>
                    <w:p w14:paraId="72EDE50C" w14:textId="77777777" w:rsidR="00FD681C" w:rsidRDefault="00FD681C" w:rsidP="00FD681C">
                      <w:r>
                        <w:t>1</w:t>
                      </w:r>
                    </w:p>
                  </w:txbxContent>
                </v:textbox>
              </v:shape>
            </w:pict>
          </mc:Fallback>
        </mc:AlternateContent>
      </w:r>
      <w:r w:rsidR="000D29FE">
        <w:rPr>
          <w:noProof/>
        </w:rPr>
        <w:drawing>
          <wp:inline distT="0" distB="0" distL="0" distR="0" wp14:anchorId="5ADCBD99" wp14:editId="214211DA">
            <wp:extent cx="5943600" cy="2742565"/>
            <wp:effectExtent l="0" t="0" r="0" b="635"/>
            <wp:docPr id="736843370" name="Picture 15" descr="A collage of a photo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3370" name="Picture 15" descr="A collage of a photo fr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06406A2F" w14:textId="77777777" w:rsidR="000D29FE" w:rsidRDefault="000D29FE" w:rsidP="000D29FE">
      <w:pPr>
        <w:rPr>
          <w:color w:val="0070C0"/>
        </w:rPr>
      </w:pPr>
    </w:p>
    <w:p w14:paraId="41059CB8" w14:textId="77777777" w:rsidR="000D29FE" w:rsidRDefault="000D29FE" w:rsidP="000D29FE">
      <w:pPr>
        <w:rPr>
          <w:color w:val="0070C0"/>
        </w:rPr>
      </w:pPr>
    </w:p>
    <w:p w14:paraId="6A184CC2" w14:textId="77777777" w:rsidR="000D29FE" w:rsidRDefault="000D29FE" w:rsidP="000D29FE">
      <w:pPr>
        <w:rPr>
          <w:color w:val="0070C0"/>
        </w:rPr>
      </w:pPr>
    </w:p>
    <w:p w14:paraId="620FBDF1" w14:textId="77777777" w:rsidR="000D29FE" w:rsidRDefault="000D29FE" w:rsidP="000D29FE">
      <w:pPr>
        <w:rPr>
          <w:color w:val="0070C0"/>
        </w:rPr>
      </w:pPr>
    </w:p>
    <w:p w14:paraId="6FB777B6" w14:textId="5499EFCD" w:rsidR="000D29FE" w:rsidRDefault="000D29FE" w:rsidP="000D29FE">
      <w:pPr>
        <w:pStyle w:val="ListParagraph"/>
        <w:numPr>
          <w:ilvl w:val="0"/>
          <w:numId w:val="5"/>
        </w:numPr>
        <w:rPr>
          <w:color w:val="0070C0"/>
        </w:rPr>
      </w:pPr>
      <w:r>
        <w:rPr>
          <w:color w:val="0070C0"/>
        </w:rPr>
        <w:t>3 Wide-Images-Type 3</w:t>
      </w:r>
    </w:p>
    <w:p w14:paraId="394A101A" w14:textId="30917473" w:rsidR="000D29FE" w:rsidRDefault="00AD05F6" w:rsidP="000D29FE">
      <w:pPr>
        <w:rPr>
          <w:color w:val="0070C0"/>
        </w:rPr>
      </w:pPr>
      <w:r>
        <w:rPr>
          <w:noProof/>
        </w:rPr>
        <mc:AlternateContent>
          <mc:Choice Requires="wps">
            <w:drawing>
              <wp:anchor distT="0" distB="0" distL="114300" distR="114300" simplePos="0" relativeHeight="251718656" behindDoc="0" locked="0" layoutInCell="1" allowOverlap="1" wp14:anchorId="0CDD34CD" wp14:editId="74CB8EB9">
                <wp:simplePos x="0" y="0"/>
                <wp:positionH relativeFrom="column">
                  <wp:posOffset>2133600</wp:posOffset>
                </wp:positionH>
                <wp:positionV relativeFrom="paragraph">
                  <wp:posOffset>1390185</wp:posOffset>
                </wp:positionV>
                <wp:extent cx="914400" cy="342900"/>
                <wp:effectExtent l="0" t="0" r="0" b="0"/>
                <wp:wrapNone/>
                <wp:docPr id="34092164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414CF94" w14:textId="00086DB2" w:rsidR="00AD05F6" w:rsidRDefault="00AD05F6" w:rsidP="00AD05F6">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DD34CD" id="_x0000_s1052" type="#_x0000_t202" style="position:absolute;margin-left:168pt;margin-top:109.45pt;width:1in;height:27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" filled="f" stroked="f" strokeweight=".5pt">
                <v:textbox>
                  <w:txbxContent>
                    <w:p w14:paraId="6414CF94" w14:textId="00086DB2" w:rsidR="00AD05F6" w:rsidRDefault="00AD05F6" w:rsidP="00AD05F6">
                      <w:r>
                        <w:t>2</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4679664D" wp14:editId="6FFF8BB9">
                <wp:simplePos x="0" y="0"/>
                <wp:positionH relativeFrom="column">
                  <wp:posOffset>4118517</wp:posOffset>
                </wp:positionH>
                <wp:positionV relativeFrom="paragraph">
                  <wp:posOffset>1345581</wp:posOffset>
                </wp:positionV>
                <wp:extent cx="914400" cy="342900"/>
                <wp:effectExtent l="0" t="0" r="0" b="0"/>
                <wp:wrapNone/>
                <wp:docPr id="387545832"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3095BFC" w14:textId="1BFEFA62" w:rsidR="00AD05F6" w:rsidRDefault="00AD05F6" w:rsidP="00AD05F6">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9664D" id="_x0000_s1053" type="#_x0000_t202" style="position:absolute;margin-left:324.3pt;margin-top:105.95pt;width:1in;height:27pt;z-index:251716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" filled="f" stroked="f" strokeweight=".5pt">
                <v:textbox>
                  <w:txbxContent>
                    <w:p w14:paraId="03095BFC" w14:textId="1BFEFA62" w:rsidR="00AD05F6" w:rsidRDefault="00AD05F6" w:rsidP="00AD05F6">
                      <w:r>
                        <w:t>3</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94DC07A" wp14:editId="43B234D6">
                <wp:simplePos x="0" y="0"/>
                <wp:positionH relativeFrom="column">
                  <wp:posOffset>810229</wp:posOffset>
                </wp:positionH>
                <wp:positionV relativeFrom="paragraph">
                  <wp:posOffset>1390170</wp:posOffset>
                </wp:positionV>
                <wp:extent cx="914400" cy="342900"/>
                <wp:effectExtent l="0" t="0" r="0" b="0"/>
                <wp:wrapNone/>
                <wp:docPr id="358967990"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01C9C62" w14:textId="77777777" w:rsidR="00AD05F6" w:rsidRDefault="00AD05F6" w:rsidP="00AD05F6">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DC07A" id="_x0000_s1054" type="#_x0000_t202" style="position:absolute;margin-left:63.8pt;margin-top:109.45pt;width:1in;height:27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SiCFw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" filled="f" stroked="f" strokeweight=".5pt">
                <v:textbox>
                  <w:txbxContent>
                    <w:p w14:paraId="001C9C62" w14:textId="77777777" w:rsidR="00AD05F6" w:rsidRDefault="00AD05F6" w:rsidP="00AD05F6">
                      <w:r>
                        <w:t>1</w:t>
                      </w:r>
                    </w:p>
                  </w:txbxContent>
                </v:textbox>
              </v:shape>
            </w:pict>
          </mc:Fallback>
        </mc:AlternateContent>
      </w:r>
      <w:r w:rsidR="000D29FE">
        <w:rPr>
          <w:noProof/>
        </w:rPr>
        <w:drawing>
          <wp:inline distT="0" distB="0" distL="0" distR="0" wp14:anchorId="348A1E72" wp14:editId="26EB0596">
            <wp:extent cx="5943600" cy="2736215"/>
            <wp:effectExtent l="0" t="0" r="0" b="0"/>
            <wp:docPr id="2084354479" name="Picture 16"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54479" name="Picture 16" descr="A close-up of a p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907E6A" w14:textId="190B1EEC" w:rsidR="000D29FE" w:rsidRDefault="000D29FE" w:rsidP="000D29FE">
      <w:pPr>
        <w:pStyle w:val="ListParagraph"/>
        <w:numPr>
          <w:ilvl w:val="0"/>
          <w:numId w:val="5"/>
        </w:numPr>
        <w:rPr>
          <w:color w:val="0070C0"/>
        </w:rPr>
      </w:pPr>
      <w:r>
        <w:rPr>
          <w:color w:val="0070C0"/>
        </w:rPr>
        <w:lastRenderedPageBreak/>
        <w:t>3 Wide-Images-Type 4</w:t>
      </w:r>
    </w:p>
    <w:p w14:paraId="4985A3D5" w14:textId="5C29774E" w:rsidR="000D29FE" w:rsidRDefault="00AD05F6" w:rsidP="008131EF">
      <w:pPr>
        <w:rPr>
          <w:color w:val="0070C0"/>
        </w:rPr>
      </w:pPr>
      <w:r>
        <w:rPr>
          <w:noProof/>
        </w:rPr>
        <mc:AlternateContent>
          <mc:Choice Requires="wps">
            <w:drawing>
              <wp:anchor distT="0" distB="0" distL="114300" distR="114300" simplePos="0" relativeHeight="251724800" behindDoc="0" locked="0" layoutInCell="1" allowOverlap="1" wp14:anchorId="3DD2DFDA" wp14:editId="701F69DC">
                <wp:simplePos x="0" y="0"/>
                <wp:positionH relativeFrom="column">
                  <wp:posOffset>4572000</wp:posOffset>
                </wp:positionH>
                <wp:positionV relativeFrom="paragraph">
                  <wp:posOffset>1219835</wp:posOffset>
                </wp:positionV>
                <wp:extent cx="914400" cy="342900"/>
                <wp:effectExtent l="0" t="0" r="0" b="0"/>
                <wp:wrapNone/>
                <wp:docPr id="135196714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6239501" w14:textId="701D1851" w:rsidR="00AD05F6" w:rsidRDefault="00AD05F6" w:rsidP="00AD05F6">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2DFDA" id="_x0000_s1055" type="#_x0000_t202" style="position:absolute;margin-left:5in;margin-top:96.05pt;width:1in;height:27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" filled="f" stroked="f" strokeweight=".5pt">
                <v:textbox>
                  <w:txbxContent>
                    <w:p w14:paraId="46239501" w14:textId="701D1851" w:rsidR="00AD05F6" w:rsidRDefault="00AD05F6" w:rsidP="00AD05F6">
                      <w:r>
                        <w:t>3</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51CA537B" wp14:editId="5CDB4718">
                <wp:simplePos x="0" y="0"/>
                <wp:positionH relativeFrom="column">
                  <wp:posOffset>3308164</wp:posOffset>
                </wp:positionH>
                <wp:positionV relativeFrom="paragraph">
                  <wp:posOffset>1219835</wp:posOffset>
                </wp:positionV>
                <wp:extent cx="914400" cy="342900"/>
                <wp:effectExtent l="0" t="0" r="0" b="0"/>
                <wp:wrapNone/>
                <wp:docPr id="1220843833"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11ACC553" w14:textId="4BB4556F" w:rsidR="00AD05F6" w:rsidRDefault="00AD05F6" w:rsidP="00AD05F6">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A537B" id="_x0000_s1056" type="#_x0000_t202" style="position:absolute;margin-left:260.5pt;margin-top:96.05pt;width:1in;height:27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" filled="f" stroked="f" strokeweight=".5pt">
                <v:textbox>
                  <w:txbxContent>
                    <w:p w14:paraId="11ACC553" w14:textId="4BB4556F" w:rsidR="00AD05F6" w:rsidRDefault="00AD05F6" w:rsidP="00AD05F6">
                      <w:r>
                        <w:t>2</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4E3A849F" wp14:editId="42DB183C">
                <wp:simplePos x="0" y="0"/>
                <wp:positionH relativeFrom="column">
                  <wp:posOffset>1390185</wp:posOffset>
                </wp:positionH>
                <wp:positionV relativeFrom="paragraph">
                  <wp:posOffset>1219835</wp:posOffset>
                </wp:positionV>
                <wp:extent cx="914400" cy="342900"/>
                <wp:effectExtent l="0" t="0" r="0" b="0"/>
                <wp:wrapNone/>
                <wp:docPr id="1012296720"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E65001B" w14:textId="77777777" w:rsidR="00AD05F6" w:rsidRDefault="00AD05F6" w:rsidP="00AD05F6">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A849F" id="_x0000_s1057" type="#_x0000_t202" style="position:absolute;margin-left:109.45pt;margin-top:96.05pt;width:1in;height:27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cNFQ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" filled="f" stroked="f" strokeweight=".5pt">
                <v:textbox>
                  <w:txbxContent>
                    <w:p w14:paraId="5E65001B" w14:textId="77777777" w:rsidR="00AD05F6" w:rsidRDefault="00AD05F6" w:rsidP="00AD05F6">
                      <w:r>
                        <w:t>1</w:t>
                      </w:r>
                    </w:p>
                  </w:txbxContent>
                </v:textbox>
              </v:shape>
            </w:pict>
          </mc:Fallback>
        </mc:AlternateContent>
      </w:r>
      <w:r w:rsidR="008131EF">
        <w:rPr>
          <w:noProof/>
          <w:color w:val="0070C0"/>
        </w:rPr>
        <w:drawing>
          <wp:inline distT="0" distB="0" distL="0" distR="0" wp14:anchorId="708A3DEC" wp14:editId="7B1FAB37">
            <wp:extent cx="5511800" cy="2544497"/>
            <wp:effectExtent l="0" t="0" r="0" b="0"/>
            <wp:docPr id="1997697777" name="Picture 17"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97777" name="Picture 17" descr="A screenshot of a newspap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0707" cy="2548609"/>
                    </a:xfrm>
                    <a:prstGeom prst="rect">
                      <a:avLst/>
                    </a:prstGeom>
                  </pic:spPr>
                </pic:pic>
              </a:graphicData>
            </a:graphic>
          </wp:inline>
        </w:drawing>
      </w:r>
    </w:p>
    <w:p w14:paraId="2C055AC0" w14:textId="77777777" w:rsidR="008131EF" w:rsidRDefault="008131EF" w:rsidP="008131EF">
      <w:pPr>
        <w:rPr>
          <w:color w:val="0070C0"/>
        </w:rPr>
      </w:pPr>
    </w:p>
    <w:p w14:paraId="4E76B710" w14:textId="095EF2AF" w:rsidR="008131EF" w:rsidRDefault="008131EF" w:rsidP="008131EF">
      <w:pPr>
        <w:pStyle w:val="ListParagraph"/>
        <w:numPr>
          <w:ilvl w:val="0"/>
          <w:numId w:val="5"/>
        </w:numPr>
        <w:rPr>
          <w:color w:val="0070C0"/>
        </w:rPr>
      </w:pPr>
      <w:r>
        <w:rPr>
          <w:color w:val="0070C0"/>
        </w:rPr>
        <w:t>4 Images-Type 1</w:t>
      </w:r>
    </w:p>
    <w:p w14:paraId="68523A83" w14:textId="0A32D566" w:rsidR="008131EF" w:rsidRDefault="00AD05F6" w:rsidP="008131EF">
      <w:pPr>
        <w:ind w:left="360"/>
        <w:rPr>
          <w:color w:val="0070C0"/>
        </w:rPr>
      </w:pPr>
      <w:r>
        <w:rPr>
          <w:noProof/>
        </w:rPr>
        <mc:AlternateContent>
          <mc:Choice Requires="wps">
            <w:drawing>
              <wp:anchor distT="0" distB="0" distL="114300" distR="114300" simplePos="0" relativeHeight="251728896" behindDoc="0" locked="0" layoutInCell="1" allowOverlap="1" wp14:anchorId="336D0F4C" wp14:editId="083243F6">
                <wp:simplePos x="0" y="0"/>
                <wp:positionH relativeFrom="column">
                  <wp:posOffset>2585906</wp:posOffset>
                </wp:positionH>
                <wp:positionV relativeFrom="paragraph">
                  <wp:posOffset>1395095</wp:posOffset>
                </wp:positionV>
                <wp:extent cx="914400" cy="342900"/>
                <wp:effectExtent l="0" t="0" r="0" b="0"/>
                <wp:wrapNone/>
                <wp:docPr id="1536772289"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8986AE3" w14:textId="7AAD4881" w:rsidR="00AD05F6" w:rsidRDefault="00AD05F6" w:rsidP="00AD05F6">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6D0F4C" id="_x0000_s1058" type="#_x0000_t202" style="position:absolute;left:0;text-align:left;margin-left:203.6pt;margin-top:109.85pt;width:1in;height:27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n5z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" filled="f" stroked="f" strokeweight=".5pt">
                <v:textbox>
                  <w:txbxContent>
                    <w:p w14:paraId="48986AE3" w14:textId="7AAD4881" w:rsidR="00AD05F6" w:rsidRDefault="00AD05F6" w:rsidP="00AD05F6">
                      <w:r>
                        <w:t>2</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008D86CF" wp14:editId="4AC8AB5D">
                <wp:simplePos x="0" y="0"/>
                <wp:positionH relativeFrom="column">
                  <wp:posOffset>2586494</wp:posOffset>
                </wp:positionH>
                <wp:positionV relativeFrom="paragraph">
                  <wp:posOffset>3343460</wp:posOffset>
                </wp:positionV>
                <wp:extent cx="914400" cy="342900"/>
                <wp:effectExtent l="0" t="0" r="0" b="0"/>
                <wp:wrapNone/>
                <wp:docPr id="2091477560"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3223D0D6" w14:textId="3E0AF067" w:rsidR="00AD05F6" w:rsidRDefault="00AD05F6" w:rsidP="00AD05F6">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D86CF" id="_x0000_s1059" type="#_x0000_t202" style="position:absolute;left:0;text-align:left;margin-left:203.65pt;margin-top:263.25pt;width:1in;height:27pt;z-index:251732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" filled="f" stroked="f" strokeweight=".5pt">
                <v:textbox>
                  <w:txbxContent>
                    <w:p w14:paraId="3223D0D6" w14:textId="3E0AF067" w:rsidR="00AD05F6" w:rsidRDefault="00AD05F6" w:rsidP="00AD05F6">
                      <w:r>
                        <w:t>4</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233CC606" wp14:editId="080FF44C">
                <wp:simplePos x="0" y="0"/>
                <wp:positionH relativeFrom="column">
                  <wp:posOffset>1103211</wp:posOffset>
                </wp:positionH>
                <wp:positionV relativeFrom="paragraph">
                  <wp:posOffset>3343461</wp:posOffset>
                </wp:positionV>
                <wp:extent cx="914400" cy="342900"/>
                <wp:effectExtent l="0" t="0" r="0" b="0"/>
                <wp:wrapNone/>
                <wp:docPr id="1314133802"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3DDDB81A" w14:textId="3A2BEC4D" w:rsidR="00AD05F6" w:rsidRDefault="00AD05F6" w:rsidP="00AD05F6">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CC606" id="_x0000_s1060" type="#_x0000_t202" style="position:absolute;left:0;text-align:left;margin-left:86.85pt;margin-top:263.25pt;width:1in;height:27pt;z-index:251730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2PFQ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" filled="f" stroked="f" strokeweight=".5pt">
                <v:textbox>
                  <w:txbxContent>
                    <w:p w14:paraId="3DDDB81A" w14:textId="3A2BEC4D" w:rsidR="00AD05F6" w:rsidRDefault="00AD05F6" w:rsidP="00AD05F6">
                      <w:r>
                        <w:t>3</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B367D82" wp14:editId="33A2A858">
                <wp:simplePos x="0" y="0"/>
                <wp:positionH relativeFrom="column">
                  <wp:posOffset>1103211</wp:posOffset>
                </wp:positionH>
                <wp:positionV relativeFrom="paragraph">
                  <wp:posOffset>1395715</wp:posOffset>
                </wp:positionV>
                <wp:extent cx="914400" cy="342900"/>
                <wp:effectExtent l="0" t="0" r="0" b="0"/>
                <wp:wrapNone/>
                <wp:docPr id="1064939428"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273ACFB7" w14:textId="77777777" w:rsidR="00AD05F6" w:rsidRDefault="00AD05F6" w:rsidP="00AD05F6">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67D82" id="_x0000_s1061" type="#_x0000_t202" style="position:absolute;left:0;text-align:left;margin-left:86.85pt;margin-top:109.9pt;width:1in;height:27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" filled="f" stroked="f" strokeweight=".5pt">
                <v:textbox>
                  <w:txbxContent>
                    <w:p w14:paraId="273ACFB7" w14:textId="77777777" w:rsidR="00AD05F6" w:rsidRDefault="00AD05F6" w:rsidP="00AD05F6">
                      <w:r>
                        <w:t>1</w:t>
                      </w:r>
                    </w:p>
                  </w:txbxContent>
                </v:textbox>
              </v:shape>
            </w:pict>
          </mc:Fallback>
        </mc:AlternateContent>
      </w:r>
      <w:r w:rsidR="008131EF">
        <w:rPr>
          <w:noProof/>
        </w:rPr>
        <w:drawing>
          <wp:inline distT="0" distB="0" distL="0" distR="0" wp14:anchorId="7D71B3C2" wp14:editId="3AA58658">
            <wp:extent cx="3717826" cy="4800600"/>
            <wp:effectExtent l="0" t="0" r="3810" b="0"/>
            <wp:docPr id="1631932010"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32010" name="Picture 18"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4497" cy="4847951"/>
                    </a:xfrm>
                    <a:prstGeom prst="rect">
                      <a:avLst/>
                    </a:prstGeom>
                  </pic:spPr>
                </pic:pic>
              </a:graphicData>
            </a:graphic>
          </wp:inline>
        </w:drawing>
      </w:r>
    </w:p>
    <w:p w14:paraId="5EA9F6CE" w14:textId="69EBCAA5" w:rsidR="008131EF" w:rsidRPr="008131EF" w:rsidRDefault="008131EF" w:rsidP="008131EF">
      <w:pPr>
        <w:pStyle w:val="ListParagraph"/>
        <w:numPr>
          <w:ilvl w:val="0"/>
          <w:numId w:val="5"/>
        </w:numPr>
        <w:rPr>
          <w:color w:val="0070C0"/>
        </w:rPr>
      </w:pPr>
      <w:r>
        <w:rPr>
          <w:color w:val="0070C0"/>
        </w:rPr>
        <w:lastRenderedPageBreak/>
        <w:t>4 Wide-Images-Type 1</w:t>
      </w:r>
    </w:p>
    <w:p w14:paraId="3ECFA6F0" w14:textId="1CD00709" w:rsidR="008131EF" w:rsidRDefault="00AD05F6" w:rsidP="008131EF">
      <w:pPr>
        <w:rPr>
          <w:color w:val="0070C0"/>
        </w:rPr>
      </w:pPr>
      <w:r>
        <w:rPr>
          <w:noProof/>
        </w:rPr>
        <mc:AlternateContent>
          <mc:Choice Requires="wps">
            <w:drawing>
              <wp:anchor distT="0" distB="0" distL="114300" distR="114300" simplePos="0" relativeHeight="251741184" behindDoc="0" locked="0" layoutInCell="1" allowOverlap="1" wp14:anchorId="73AAB2B7" wp14:editId="4D0D3CBE">
                <wp:simplePos x="0" y="0"/>
                <wp:positionH relativeFrom="column">
                  <wp:posOffset>3635298</wp:posOffset>
                </wp:positionH>
                <wp:positionV relativeFrom="paragraph">
                  <wp:posOffset>2483640</wp:posOffset>
                </wp:positionV>
                <wp:extent cx="914400" cy="342900"/>
                <wp:effectExtent l="0" t="0" r="0" b="0"/>
                <wp:wrapNone/>
                <wp:docPr id="114052876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10816D7" w14:textId="4740A1A6" w:rsidR="00AD05F6" w:rsidRDefault="00AD05F6" w:rsidP="00AD05F6">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AB2B7" id="_x0000_s1062" type="#_x0000_t202" style="position:absolute;margin-left:286.25pt;margin-top:195.55pt;width:1in;height:27pt;z-index:251741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" filled="f" stroked="f" strokeweight=".5pt">
                <v:textbox>
                  <w:txbxContent>
                    <w:p w14:paraId="410816D7" w14:textId="4740A1A6" w:rsidR="00AD05F6" w:rsidRDefault="00AD05F6" w:rsidP="00AD05F6">
                      <w:r>
                        <w:t>4</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7D1F9885" wp14:editId="1AD63D9B">
                <wp:simplePos x="0" y="0"/>
                <wp:positionH relativeFrom="column">
                  <wp:posOffset>3634740</wp:posOffset>
                </wp:positionH>
                <wp:positionV relativeFrom="paragraph">
                  <wp:posOffset>1003300</wp:posOffset>
                </wp:positionV>
                <wp:extent cx="914400" cy="342900"/>
                <wp:effectExtent l="0" t="0" r="0" b="0"/>
                <wp:wrapNone/>
                <wp:docPr id="34434069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D84BAEA" w14:textId="13A1AFD0" w:rsidR="00AD05F6" w:rsidRDefault="00AD05F6" w:rsidP="00AD05F6">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F9885" id="_x0000_s1063" type="#_x0000_t202" style="position:absolute;margin-left:286.2pt;margin-top:79pt;width:1in;height:27pt;z-index:251737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" filled="f" stroked="f" strokeweight=".5pt">
                <v:textbox>
                  <w:txbxContent>
                    <w:p w14:paraId="6D84BAEA" w14:textId="13A1AFD0" w:rsidR="00AD05F6" w:rsidRDefault="00AD05F6" w:rsidP="00AD05F6">
                      <w:r>
                        <w:t>2</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23B87D6A" wp14:editId="1E4B5EFC">
                <wp:simplePos x="0" y="0"/>
                <wp:positionH relativeFrom="column">
                  <wp:posOffset>1241425</wp:posOffset>
                </wp:positionH>
                <wp:positionV relativeFrom="paragraph">
                  <wp:posOffset>1003982</wp:posOffset>
                </wp:positionV>
                <wp:extent cx="914400" cy="342900"/>
                <wp:effectExtent l="0" t="0" r="0" b="0"/>
                <wp:wrapNone/>
                <wp:docPr id="2016166212"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4B562DA" w14:textId="77777777" w:rsidR="00AD05F6" w:rsidRDefault="00AD05F6" w:rsidP="00AD05F6">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87D6A" id="_x0000_s1064" type="#_x0000_t202" style="position:absolute;margin-left:97.75pt;margin-top:79.05pt;width:1in;height:27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tut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" filled="f" stroked="f" strokeweight=".5pt">
                <v:textbox>
                  <w:txbxContent>
                    <w:p w14:paraId="44B562DA" w14:textId="77777777" w:rsidR="00AD05F6" w:rsidRDefault="00AD05F6" w:rsidP="00AD05F6">
                      <w:r>
                        <w:t>1</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103A847B" wp14:editId="471D104A">
                <wp:simplePos x="0" y="0"/>
                <wp:positionH relativeFrom="column">
                  <wp:posOffset>1241502</wp:posOffset>
                </wp:positionH>
                <wp:positionV relativeFrom="paragraph">
                  <wp:posOffset>2483640</wp:posOffset>
                </wp:positionV>
                <wp:extent cx="914400" cy="342900"/>
                <wp:effectExtent l="0" t="0" r="0" b="0"/>
                <wp:wrapNone/>
                <wp:docPr id="1350962329"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4AD0F63" w14:textId="55914310" w:rsidR="00AD05F6" w:rsidRDefault="00AD05F6" w:rsidP="00AD05F6">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A847B" id="_x0000_s1065" type="#_x0000_t202" style="position:absolute;margin-left:97.75pt;margin-top:195.55pt;width:1in;height:27pt;z-index:251739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" filled="f" stroked="f" strokeweight=".5pt">
                <v:textbox>
                  <w:txbxContent>
                    <w:p w14:paraId="64AD0F63" w14:textId="55914310" w:rsidR="00AD05F6" w:rsidRDefault="00AD05F6" w:rsidP="00AD05F6">
                      <w:r>
                        <w:t>3</w:t>
                      </w:r>
                    </w:p>
                  </w:txbxContent>
                </v:textbox>
              </v:shape>
            </w:pict>
          </mc:Fallback>
        </mc:AlternateContent>
      </w:r>
      <w:r w:rsidR="008131EF">
        <w:rPr>
          <w:noProof/>
        </w:rPr>
        <w:drawing>
          <wp:inline distT="0" distB="0" distL="0" distR="0" wp14:anchorId="513BC77C" wp14:editId="3584AA53">
            <wp:extent cx="5304155" cy="3670406"/>
            <wp:effectExtent l="0" t="0" r="4445" b="0"/>
            <wp:docPr id="1289231483" name="Picture 19" descr="A black square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483" name="Picture 19" descr="A black square object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9197" cy="3687735"/>
                    </a:xfrm>
                    <a:prstGeom prst="rect">
                      <a:avLst/>
                    </a:prstGeom>
                  </pic:spPr>
                </pic:pic>
              </a:graphicData>
            </a:graphic>
          </wp:inline>
        </w:drawing>
      </w:r>
    </w:p>
    <w:p w14:paraId="12E42CF8" w14:textId="77777777" w:rsidR="00B55CB0" w:rsidRDefault="00B55CB0" w:rsidP="008131EF">
      <w:pPr>
        <w:rPr>
          <w:color w:val="0070C0"/>
        </w:rPr>
      </w:pPr>
    </w:p>
    <w:p w14:paraId="012F0206" w14:textId="192F9F04" w:rsidR="00B55CB0" w:rsidRDefault="00B55CB0" w:rsidP="00B55CB0">
      <w:pPr>
        <w:pStyle w:val="ListParagraph"/>
        <w:numPr>
          <w:ilvl w:val="0"/>
          <w:numId w:val="5"/>
        </w:numPr>
        <w:rPr>
          <w:color w:val="0070C0"/>
        </w:rPr>
      </w:pPr>
      <w:r>
        <w:rPr>
          <w:color w:val="0070C0"/>
        </w:rPr>
        <w:t>5 Images-Type 1</w:t>
      </w:r>
    </w:p>
    <w:p w14:paraId="0574EE8B" w14:textId="7F391D93" w:rsidR="00B55CB0" w:rsidRDefault="00AD05F6" w:rsidP="00B55CB0">
      <w:pPr>
        <w:rPr>
          <w:color w:val="0070C0"/>
        </w:rPr>
      </w:pPr>
      <w:r>
        <w:rPr>
          <w:noProof/>
        </w:rPr>
        <mc:AlternateContent>
          <mc:Choice Requires="wps">
            <w:drawing>
              <wp:anchor distT="0" distB="0" distL="114300" distR="114300" simplePos="0" relativeHeight="251751424" behindDoc="0" locked="0" layoutInCell="1" allowOverlap="1" wp14:anchorId="401686FE" wp14:editId="41A37E9D">
                <wp:simplePos x="0" y="0"/>
                <wp:positionH relativeFrom="column">
                  <wp:posOffset>3605530</wp:posOffset>
                </wp:positionH>
                <wp:positionV relativeFrom="paragraph">
                  <wp:posOffset>2640934</wp:posOffset>
                </wp:positionV>
                <wp:extent cx="914400" cy="342900"/>
                <wp:effectExtent l="0" t="0" r="0" b="0"/>
                <wp:wrapNone/>
                <wp:docPr id="1146344872"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4EB8D38" w14:textId="328B2C43" w:rsidR="00AD05F6" w:rsidRDefault="00AD05F6" w:rsidP="00AD05F6">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686FE" id="_x0000_s1066" type="#_x0000_t202" style="position:absolute;margin-left:283.9pt;margin-top:207.95pt;width:1in;height:27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" filled="f" stroked="f" strokeweight=".5pt">
                <v:textbox>
                  <w:txbxContent>
                    <w:p w14:paraId="44EB8D38" w14:textId="328B2C43" w:rsidR="00AD05F6" w:rsidRDefault="00AD05F6" w:rsidP="00AD05F6">
                      <w:r>
                        <w:t>5</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65571077" wp14:editId="08927D03">
                <wp:simplePos x="0" y="0"/>
                <wp:positionH relativeFrom="column">
                  <wp:posOffset>713105</wp:posOffset>
                </wp:positionH>
                <wp:positionV relativeFrom="paragraph">
                  <wp:posOffset>1124027</wp:posOffset>
                </wp:positionV>
                <wp:extent cx="914400" cy="342900"/>
                <wp:effectExtent l="0" t="0" r="0" b="0"/>
                <wp:wrapNone/>
                <wp:docPr id="1109898770"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15864070" w14:textId="77777777" w:rsidR="00AD05F6" w:rsidRDefault="00AD05F6" w:rsidP="00AD05F6">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71077" id="_x0000_s1067" type="#_x0000_t202" style="position:absolute;margin-left:56.15pt;margin-top:88.5pt;width:1in;height:27pt;z-index:251743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v3CFg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" filled="f" stroked="f" strokeweight=".5pt">
                <v:textbox>
                  <w:txbxContent>
                    <w:p w14:paraId="15864070" w14:textId="77777777" w:rsidR="00AD05F6" w:rsidRDefault="00AD05F6" w:rsidP="00AD05F6">
                      <w:r>
                        <w:t>1</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D6685A3" wp14:editId="560F6726">
                <wp:simplePos x="0" y="0"/>
                <wp:positionH relativeFrom="column">
                  <wp:posOffset>1843405</wp:posOffset>
                </wp:positionH>
                <wp:positionV relativeFrom="paragraph">
                  <wp:posOffset>1146175</wp:posOffset>
                </wp:positionV>
                <wp:extent cx="914400" cy="342900"/>
                <wp:effectExtent l="0" t="0" r="0" b="0"/>
                <wp:wrapNone/>
                <wp:docPr id="79052225"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12053710" w14:textId="456C0B8E" w:rsidR="00AD05F6" w:rsidRDefault="00AD05F6" w:rsidP="00AD05F6">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685A3" id="_x0000_s1068" type="#_x0000_t202" style="position:absolute;margin-left:145.15pt;margin-top:90.25pt;width:1in;height:27pt;z-index:25174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6S8Fw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" filled="f" stroked="f" strokeweight=".5pt">
                <v:textbox>
                  <w:txbxContent>
                    <w:p w14:paraId="12053710" w14:textId="456C0B8E" w:rsidR="00AD05F6" w:rsidRDefault="00AD05F6" w:rsidP="00AD05F6">
                      <w:r>
                        <w:t>2</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15D89EFF" wp14:editId="1AB62BD2">
                <wp:simplePos x="0" y="0"/>
                <wp:positionH relativeFrom="column">
                  <wp:posOffset>3604895</wp:posOffset>
                </wp:positionH>
                <wp:positionV relativeFrom="paragraph">
                  <wp:posOffset>1146175</wp:posOffset>
                </wp:positionV>
                <wp:extent cx="914400" cy="342900"/>
                <wp:effectExtent l="0" t="0" r="0" b="0"/>
                <wp:wrapNone/>
                <wp:docPr id="583169163"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26617A9" w14:textId="04D52AD2" w:rsidR="00AD05F6" w:rsidRDefault="00AD05F6" w:rsidP="00AD05F6">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89EFF" id="_x0000_s1069" type="#_x0000_t202" style="position:absolute;margin-left:283.85pt;margin-top:90.25pt;width:1in;height:27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" filled="f" stroked="f" strokeweight=".5pt">
                <v:textbox>
                  <w:txbxContent>
                    <w:p w14:paraId="026617A9" w14:textId="04D52AD2" w:rsidR="00AD05F6" w:rsidRDefault="00AD05F6" w:rsidP="00AD05F6">
                      <w:r>
                        <w:t>3</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156B2A14" wp14:editId="181558C0">
                <wp:simplePos x="0" y="0"/>
                <wp:positionH relativeFrom="column">
                  <wp:posOffset>1241502</wp:posOffset>
                </wp:positionH>
                <wp:positionV relativeFrom="paragraph">
                  <wp:posOffset>2641027</wp:posOffset>
                </wp:positionV>
                <wp:extent cx="914400" cy="342900"/>
                <wp:effectExtent l="0" t="0" r="0" b="0"/>
                <wp:wrapNone/>
                <wp:docPr id="339772212"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8860DB0" w14:textId="27C05643" w:rsidR="00AD05F6" w:rsidRDefault="00AD05F6" w:rsidP="00AD05F6">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B2A14" id="_x0000_s1070" type="#_x0000_t202" style="position:absolute;margin-left:97.75pt;margin-top:207.95pt;width:1in;height:27pt;z-index:251749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" filled="f" stroked="f" strokeweight=".5pt">
                <v:textbox>
                  <w:txbxContent>
                    <w:p w14:paraId="08860DB0" w14:textId="27C05643" w:rsidR="00AD05F6" w:rsidRDefault="00AD05F6" w:rsidP="00AD05F6">
                      <w:r>
                        <w:t>4</w:t>
                      </w:r>
                    </w:p>
                  </w:txbxContent>
                </v:textbox>
              </v:shape>
            </w:pict>
          </mc:Fallback>
        </mc:AlternateContent>
      </w:r>
      <w:r w:rsidR="00B55CB0">
        <w:rPr>
          <w:noProof/>
        </w:rPr>
        <w:drawing>
          <wp:inline distT="0" distB="0" distL="0" distR="0" wp14:anchorId="407F309D" wp14:editId="0EAA4779">
            <wp:extent cx="5304481" cy="3657600"/>
            <wp:effectExtent l="0" t="0" r="4445" b="0"/>
            <wp:docPr id="321611124" name="Picture 20" descr="A collage of a photo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11124" name="Picture 20" descr="A collage of a photo albu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5059" cy="3685580"/>
                    </a:xfrm>
                    <a:prstGeom prst="rect">
                      <a:avLst/>
                    </a:prstGeom>
                  </pic:spPr>
                </pic:pic>
              </a:graphicData>
            </a:graphic>
          </wp:inline>
        </w:drawing>
      </w:r>
    </w:p>
    <w:p w14:paraId="0B1AE547" w14:textId="48CF7D5E" w:rsidR="00B55CB0" w:rsidRDefault="00B55CB0" w:rsidP="00B55CB0">
      <w:pPr>
        <w:pStyle w:val="ListParagraph"/>
        <w:numPr>
          <w:ilvl w:val="0"/>
          <w:numId w:val="5"/>
        </w:numPr>
        <w:rPr>
          <w:color w:val="0070C0"/>
        </w:rPr>
      </w:pPr>
      <w:r>
        <w:rPr>
          <w:color w:val="0070C0"/>
        </w:rPr>
        <w:lastRenderedPageBreak/>
        <w:t>5 Images-Type 2</w:t>
      </w:r>
    </w:p>
    <w:p w14:paraId="57C22BF1" w14:textId="6251F744" w:rsidR="00B55CB0" w:rsidRDefault="00AD05F6" w:rsidP="00B55CB0">
      <w:pPr>
        <w:rPr>
          <w:color w:val="0070C0"/>
        </w:rPr>
      </w:pPr>
      <w:r>
        <w:rPr>
          <w:noProof/>
        </w:rPr>
        <mc:AlternateContent>
          <mc:Choice Requires="wps">
            <w:drawing>
              <wp:anchor distT="0" distB="0" distL="114300" distR="114300" simplePos="0" relativeHeight="251761664" behindDoc="0" locked="0" layoutInCell="1" allowOverlap="1" wp14:anchorId="7D87CCF5" wp14:editId="251E74AA">
                <wp:simplePos x="0" y="0"/>
                <wp:positionH relativeFrom="column">
                  <wp:posOffset>3702205</wp:posOffset>
                </wp:positionH>
                <wp:positionV relativeFrom="paragraph">
                  <wp:posOffset>2751269</wp:posOffset>
                </wp:positionV>
                <wp:extent cx="914400" cy="342900"/>
                <wp:effectExtent l="0" t="0" r="0" b="0"/>
                <wp:wrapNone/>
                <wp:docPr id="1845629478"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77E4F3E1" w14:textId="319214D9" w:rsidR="00AD05F6" w:rsidRDefault="00AD05F6" w:rsidP="00AD05F6">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7CCF5" id="_x0000_s1071" type="#_x0000_t202" style="position:absolute;margin-left:291.5pt;margin-top:216.65pt;width:1in;height:27pt;z-index:251761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" filled="f" stroked="f" strokeweight=".5pt">
                <v:textbox>
                  <w:txbxContent>
                    <w:p w14:paraId="77E4F3E1" w14:textId="319214D9" w:rsidR="00AD05F6" w:rsidRDefault="00AD05F6" w:rsidP="00AD05F6">
                      <w:r>
                        <w:t>5</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253D5F34" wp14:editId="7C2FF15C">
                <wp:simplePos x="0" y="0"/>
                <wp:positionH relativeFrom="column">
                  <wp:posOffset>1263805</wp:posOffset>
                </wp:positionH>
                <wp:positionV relativeFrom="paragraph">
                  <wp:posOffset>2751269</wp:posOffset>
                </wp:positionV>
                <wp:extent cx="914400" cy="342900"/>
                <wp:effectExtent l="0" t="0" r="0" b="0"/>
                <wp:wrapNone/>
                <wp:docPr id="328095460"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A024DB2" w14:textId="47D5E777" w:rsidR="00AD05F6" w:rsidRDefault="00AD05F6" w:rsidP="00AD05F6">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D5F34" id="_x0000_s1072" type="#_x0000_t202" style="position:absolute;margin-left:99.5pt;margin-top:216.65pt;width:1in;height:27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" filled="f" stroked="f" strokeweight=".5pt">
                <v:textbox>
                  <w:txbxContent>
                    <w:p w14:paraId="6A024DB2" w14:textId="47D5E777" w:rsidR="00AD05F6" w:rsidRDefault="00AD05F6" w:rsidP="00AD05F6">
                      <w:r>
                        <w:t>4</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4782BBAB" wp14:editId="2595016B">
                <wp:simplePos x="0" y="0"/>
                <wp:positionH relativeFrom="column">
                  <wp:posOffset>4215130</wp:posOffset>
                </wp:positionH>
                <wp:positionV relativeFrom="paragraph">
                  <wp:posOffset>1167765</wp:posOffset>
                </wp:positionV>
                <wp:extent cx="914400" cy="342900"/>
                <wp:effectExtent l="0" t="0" r="0" b="0"/>
                <wp:wrapNone/>
                <wp:docPr id="2139229842"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17E94A8B" w14:textId="0F183D1F" w:rsidR="00AD05F6" w:rsidRDefault="00AD05F6" w:rsidP="00AD05F6">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82BBAB" id="_x0000_s1073" type="#_x0000_t202" style="position:absolute;margin-left:331.9pt;margin-top:91.95pt;width:1in;height:27pt;z-index:251757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" filled="f" stroked="f" strokeweight=".5pt">
                <v:textbox>
                  <w:txbxContent>
                    <w:p w14:paraId="17E94A8B" w14:textId="0F183D1F" w:rsidR="00AD05F6" w:rsidRDefault="00AD05F6" w:rsidP="00AD05F6">
                      <w:r>
                        <w:t>3</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09308AA8" wp14:editId="10B0AF63">
                <wp:simplePos x="0" y="0"/>
                <wp:positionH relativeFrom="column">
                  <wp:posOffset>3055434</wp:posOffset>
                </wp:positionH>
                <wp:positionV relativeFrom="paragraph">
                  <wp:posOffset>1167796</wp:posOffset>
                </wp:positionV>
                <wp:extent cx="914400" cy="342900"/>
                <wp:effectExtent l="0" t="0" r="0" b="0"/>
                <wp:wrapNone/>
                <wp:docPr id="163009728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04A5AA9" w14:textId="496D12CD" w:rsidR="00AD05F6" w:rsidRDefault="00AD05F6" w:rsidP="00AD05F6">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308AA8" id="_x0000_s1074" type="#_x0000_t202" style="position:absolute;margin-left:240.6pt;margin-top:91.95pt;width:1in;height:27pt;z-index:251755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" filled="f" stroked="f" strokeweight=".5pt">
                <v:textbox>
                  <w:txbxContent>
                    <w:p w14:paraId="004A5AA9" w14:textId="496D12CD" w:rsidR="00AD05F6" w:rsidRDefault="00AD05F6" w:rsidP="00AD05F6">
                      <w:r>
                        <w:t>2</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4C42807D" wp14:editId="26574937">
                <wp:simplePos x="0" y="0"/>
                <wp:positionH relativeFrom="column">
                  <wp:posOffset>1263805</wp:posOffset>
                </wp:positionH>
                <wp:positionV relativeFrom="paragraph">
                  <wp:posOffset>1167796</wp:posOffset>
                </wp:positionV>
                <wp:extent cx="914400" cy="342900"/>
                <wp:effectExtent l="0" t="0" r="0" b="0"/>
                <wp:wrapNone/>
                <wp:docPr id="904313385"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D307C99" w14:textId="77777777" w:rsidR="00AD05F6" w:rsidRDefault="00AD05F6" w:rsidP="00AD05F6">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2807D" id="_x0000_s1075" type="#_x0000_t202" style="position:absolute;margin-left:99.5pt;margin-top:91.95pt;width:1in;height:27pt;z-index:251753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" filled="f" stroked="f" strokeweight=".5pt">
                <v:textbox>
                  <w:txbxContent>
                    <w:p w14:paraId="4D307C99" w14:textId="77777777" w:rsidR="00AD05F6" w:rsidRDefault="00AD05F6" w:rsidP="00AD05F6">
                      <w:r>
                        <w:t>1</w:t>
                      </w:r>
                    </w:p>
                  </w:txbxContent>
                </v:textbox>
              </v:shape>
            </w:pict>
          </mc:Fallback>
        </mc:AlternateContent>
      </w:r>
      <w:r w:rsidR="00B55CB0">
        <w:rPr>
          <w:noProof/>
        </w:rPr>
        <w:drawing>
          <wp:inline distT="0" distB="0" distL="0" distR="0" wp14:anchorId="63BC2732" wp14:editId="2ED86620">
            <wp:extent cx="5289553" cy="3759200"/>
            <wp:effectExtent l="0" t="0" r="6350" b="0"/>
            <wp:docPr id="1089070857" name="Picture 21" descr="A collage of a photo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70857" name="Picture 21" descr="A collage of a photo fr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7245" cy="3778880"/>
                    </a:xfrm>
                    <a:prstGeom prst="rect">
                      <a:avLst/>
                    </a:prstGeom>
                  </pic:spPr>
                </pic:pic>
              </a:graphicData>
            </a:graphic>
          </wp:inline>
        </w:drawing>
      </w:r>
    </w:p>
    <w:p w14:paraId="28AA017D" w14:textId="77777777" w:rsidR="00A6433A" w:rsidRDefault="00A6433A" w:rsidP="00B55CB0">
      <w:pPr>
        <w:rPr>
          <w:color w:val="0070C0"/>
        </w:rPr>
      </w:pPr>
    </w:p>
    <w:p w14:paraId="50702643" w14:textId="2CCA3861" w:rsidR="00A6433A" w:rsidRDefault="00A6433A" w:rsidP="00A6433A">
      <w:pPr>
        <w:pStyle w:val="ListParagraph"/>
        <w:numPr>
          <w:ilvl w:val="0"/>
          <w:numId w:val="5"/>
        </w:numPr>
        <w:rPr>
          <w:color w:val="0070C0"/>
        </w:rPr>
      </w:pPr>
      <w:r>
        <w:rPr>
          <w:color w:val="0070C0"/>
        </w:rPr>
        <w:t>6 Images-Type 1</w:t>
      </w:r>
    </w:p>
    <w:p w14:paraId="3A53C43C" w14:textId="5A6984DA" w:rsidR="00A6433A" w:rsidRDefault="00AD05F6" w:rsidP="00A6433A">
      <w:pPr>
        <w:ind w:left="360"/>
        <w:rPr>
          <w:color w:val="0070C0"/>
        </w:rPr>
      </w:pPr>
      <w:r>
        <w:rPr>
          <w:noProof/>
        </w:rPr>
        <mc:AlternateContent>
          <mc:Choice Requires="wps">
            <w:drawing>
              <wp:anchor distT="0" distB="0" distL="114300" distR="114300" simplePos="0" relativeHeight="251773952" behindDoc="0" locked="0" layoutInCell="1" allowOverlap="1" wp14:anchorId="1D1A78AA" wp14:editId="3197AD07">
                <wp:simplePos x="0" y="0"/>
                <wp:positionH relativeFrom="column">
                  <wp:posOffset>3768524</wp:posOffset>
                </wp:positionH>
                <wp:positionV relativeFrom="paragraph">
                  <wp:posOffset>2655895</wp:posOffset>
                </wp:positionV>
                <wp:extent cx="914400" cy="342900"/>
                <wp:effectExtent l="0" t="0" r="0" b="0"/>
                <wp:wrapNone/>
                <wp:docPr id="559560774"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EBC9071" w14:textId="53EE236F" w:rsidR="00AD05F6" w:rsidRDefault="00AD05F6" w:rsidP="00AD05F6">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A78AA" id="_x0000_s1076" type="#_x0000_t202" style="position:absolute;left:0;text-align:left;margin-left:296.75pt;margin-top:209.15pt;width:1in;height:27pt;z-index:251773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" filled="f" stroked="f" strokeweight=".5pt">
                <v:textbox>
                  <w:txbxContent>
                    <w:p w14:paraId="4EBC9071" w14:textId="53EE236F" w:rsidR="00AD05F6" w:rsidRDefault="00AD05F6" w:rsidP="00AD05F6">
                      <w:r>
                        <w:t>6</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50DD0146" wp14:editId="0B54A875">
                <wp:simplePos x="0" y="0"/>
                <wp:positionH relativeFrom="column">
                  <wp:posOffset>1404465</wp:posOffset>
                </wp:positionH>
                <wp:positionV relativeFrom="paragraph">
                  <wp:posOffset>2655895</wp:posOffset>
                </wp:positionV>
                <wp:extent cx="914400" cy="342900"/>
                <wp:effectExtent l="0" t="0" r="0" b="0"/>
                <wp:wrapNone/>
                <wp:docPr id="2085203773"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7BFB1EAA" w14:textId="62F79CE2" w:rsidR="00AD05F6" w:rsidRDefault="00AD05F6" w:rsidP="00AD05F6">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DD0146" id="_x0000_s1077" type="#_x0000_t202" style="position:absolute;left:0;text-align:left;margin-left:110.6pt;margin-top:209.15pt;width:1in;height:27pt;z-index:251771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Q7tFg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" filled="f" stroked="f" strokeweight=".5pt">
                <v:textbox>
                  <w:txbxContent>
                    <w:p w14:paraId="7BFB1EAA" w14:textId="62F79CE2" w:rsidR="00AD05F6" w:rsidRDefault="00AD05F6" w:rsidP="00AD05F6">
                      <w:r>
                        <w:t>5</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6B288C88" wp14:editId="4AF23838">
                <wp:simplePos x="0" y="0"/>
                <wp:positionH relativeFrom="column">
                  <wp:posOffset>1404466</wp:posOffset>
                </wp:positionH>
                <wp:positionV relativeFrom="paragraph">
                  <wp:posOffset>1534268</wp:posOffset>
                </wp:positionV>
                <wp:extent cx="914400" cy="342900"/>
                <wp:effectExtent l="0" t="0" r="0" b="0"/>
                <wp:wrapNone/>
                <wp:docPr id="1528680469"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0E58F9C" w14:textId="1B6AB4C7" w:rsidR="00AD05F6" w:rsidRDefault="00AD05F6" w:rsidP="00AD05F6">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88C88" id="_x0000_s1078" type="#_x0000_t202" style="position:absolute;left:0;text-align:left;margin-left:110.6pt;margin-top:120.8pt;width:1in;height:27pt;z-index:251769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" filled="f" stroked="f" strokeweight=".5pt">
                <v:textbox>
                  <w:txbxContent>
                    <w:p w14:paraId="00E58F9C" w14:textId="1B6AB4C7" w:rsidR="00AD05F6" w:rsidRDefault="00AD05F6" w:rsidP="00AD05F6">
                      <w:r>
                        <w:t>4</w:t>
                      </w:r>
                    </w:p>
                  </w:txbxContent>
                </v:textbox>
              </v:shape>
            </w:pict>
          </mc:Fallback>
        </mc:AlternateContent>
      </w:r>
      <w:r>
        <w:rPr>
          <w:noProof/>
        </w:rPr>
        <mc:AlternateContent>
          <mc:Choice Requires="wps">
            <w:drawing>
              <wp:anchor distT="0" distB="0" distL="114300" distR="114300" simplePos="0" relativeHeight="251767808" behindDoc="0" locked="0" layoutInCell="1" allowOverlap="1" wp14:anchorId="7F245E02" wp14:editId="2EF9303A">
                <wp:simplePos x="0" y="0"/>
                <wp:positionH relativeFrom="column">
                  <wp:posOffset>3701446</wp:posOffset>
                </wp:positionH>
                <wp:positionV relativeFrom="paragraph">
                  <wp:posOffset>1191260</wp:posOffset>
                </wp:positionV>
                <wp:extent cx="914400" cy="342900"/>
                <wp:effectExtent l="0" t="0" r="0" b="0"/>
                <wp:wrapNone/>
                <wp:docPr id="943732387"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59462E2" w14:textId="7271C6FD" w:rsidR="00AD05F6" w:rsidRPr="00AD05F6" w:rsidRDefault="00AD05F6" w:rsidP="00AD05F6">
                            <w:r w:rsidRPr="00AD05F6">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245E02" id="_x0000_s1079" type="#_x0000_t202" style="position:absolute;left:0;text-align:left;margin-left:291.45pt;margin-top:93.8pt;width:1in;height:27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" filled="f" stroked="f" strokeweight=".5pt">
                <v:textbox>
                  <w:txbxContent>
                    <w:p w14:paraId="559462E2" w14:textId="7271C6FD" w:rsidR="00AD05F6" w:rsidRPr="00AD05F6" w:rsidRDefault="00AD05F6" w:rsidP="00AD05F6">
                      <w:r w:rsidRPr="00AD05F6">
                        <w:t>3</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346D4E40" wp14:editId="7D9C5B27">
                <wp:simplePos x="0" y="0"/>
                <wp:positionH relativeFrom="column">
                  <wp:posOffset>1976894</wp:posOffset>
                </wp:positionH>
                <wp:positionV relativeFrom="paragraph">
                  <wp:posOffset>611505</wp:posOffset>
                </wp:positionV>
                <wp:extent cx="914400" cy="342900"/>
                <wp:effectExtent l="0" t="0" r="0" b="0"/>
                <wp:wrapNone/>
                <wp:docPr id="93518678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36AD185D" w14:textId="3529B72E" w:rsidR="00AD05F6" w:rsidRDefault="00AD05F6" w:rsidP="00AD05F6">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D4E40" id="_x0000_s1080" type="#_x0000_t202" style="position:absolute;left:0;text-align:left;margin-left:155.65pt;margin-top:48.15pt;width:1in;height:27pt;z-index:251765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" filled="f" stroked="f" strokeweight=".5pt">
                <v:textbox>
                  <w:txbxContent>
                    <w:p w14:paraId="36AD185D" w14:textId="3529B72E" w:rsidR="00AD05F6" w:rsidRDefault="00AD05F6" w:rsidP="00AD05F6">
                      <w:r>
                        <w:t>2</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5B343D87" wp14:editId="525CB7DE">
                <wp:simplePos x="0" y="0"/>
                <wp:positionH relativeFrom="column">
                  <wp:posOffset>846905</wp:posOffset>
                </wp:positionH>
                <wp:positionV relativeFrom="paragraph">
                  <wp:posOffset>611505</wp:posOffset>
                </wp:positionV>
                <wp:extent cx="914400" cy="342900"/>
                <wp:effectExtent l="0" t="0" r="0" b="0"/>
                <wp:wrapNone/>
                <wp:docPr id="1206616173"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C3686CC" w14:textId="77777777" w:rsidR="00AD05F6" w:rsidRDefault="00AD05F6" w:rsidP="00AD05F6">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343D87" id="_x0000_s1081" type="#_x0000_t202" style="position:absolute;left:0;text-align:left;margin-left:66.7pt;margin-top:48.15pt;width:1in;height:27pt;z-index:251763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" filled="f" stroked="f" strokeweight=".5pt">
                <v:textbox>
                  <w:txbxContent>
                    <w:p w14:paraId="4C3686CC" w14:textId="77777777" w:rsidR="00AD05F6" w:rsidRDefault="00AD05F6" w:rsidP="00AD05F6">
                      <w:r>
                        <w:t>1</w:t>
                      </w:r>
                    </w:p>
                  </w:txbxContent>
                </v:textbox>
              </v:shape>
            </w:pict>
          </mc:Fallback>
        </mc:AlternateContent>
      </w:r>
      <w:r w:rsidR="00A6433A">
        <w:rPr>
          <w:noProof/>
          <w:color w:val="0070C0"/>
        </w:rPr>
        <w:drawing>
          <wp:inline distT="0" distB="0" distL="0" distR="0" wp14:anchorId="3E076C55" wp14:editId="23F5FC2F">
            <wp:extent cx="4978400" cy="3583810"/>
            <wp:effectExtent l="0" t="0" r="0" b="0"/>
            <wp:docPr id="863819279" name="Picture 22" descr="A collage of a photo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19279" name="Picture 22" descr="A collage of a photo fr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04337" cy="3602482"/>
                    </a:xfrm>
                    <a:prstGeom prst="rect">
                      <a:avLst/>
                    </a:prstGeom>
                  </pic:spPr>
                </pic:pic>
              </a:graphicData>
            </a:graphic>
          </wp:inline>
        </w:drawing>
      </w:r>
    </w:p>
    <w:p w14:paraId="4243A382" w14:textId="049C683F" w:rsidR="00A6433A" w:rsidRDefault="00A6433A" w:rsidP="00A6433A">
      <w:pPr>
        <w:pStyle w:val="ListParagraph"/>
        <w:numPr>
          <w:ilvl w:val="0"/>
          <w:numId w:val="5"/>
        </w:numPr>
        <w:rPr>
          <w:color w:val="0070C0"/>
        </w:rPr>
      </w:pPr>
      <w:r>
        <w:rPr>
          <w:color w:val="0070C0"/>
        </w:rPr>
        <w:lastRenderedPageBreak/>
        <w:t>6 Images-Type 2</w:t>
      </w:r>
    </w:p>
    <w:p w14:paraId="3A5E92B0" w14:textId="192DB4C7" w:rsidR="00A6433A" w:rsidRDefault="001A10C9" w:rsidP="00A6433A">
      <w:pPr>
        <w:rPr>
          <w:color w:val="0070C0"/>
        </w:rPr>
      </w:pPr>
      <w:r>
        <w:rPr>
          <w:noProof/>
        </w:rPr>
        <mc:AlternateContent>
          <mc:Choice Requires="wps">
            <w:drawing>
              <wp:anchor distT="0" distB="0" distL="114300" distR="114300" simplePos="0" relativeHeight="251786240" behindDoc="0" locked="0" layoutInCell="1" allowOverlap="1" wp14:anchorId="097CF77C" wp14:editId="25DF94CD">
                <wp:simplePos x="0" y="0"/>
                <wp:positionH relativeFrom="column">
                  <wp:posOffset>3456491</wp:posOffset>
                </wp:positionH>
                <wp:positionV relativeFrom="paragraph">
                  <wp:posOffset>2602865</wp:posOffset>
                </wp:positionV>
                <wp:extent cx="914400" cy="342900"/>
                <wp:effectExtent l="0" t="0" r="0" b="0"/>
                <wp:wrapNone/>
                <wp:docPr id="540593636"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10B8A9D2" w14:textId="7D0089B0" w:rsidR="001A10C9" w:rsidRDefault="001A10C9" w:rsidP="001A10C9">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7CF77C" id="_x0000_s1082" type="#_x0000_t202" style="position:absolute;margin-left:272.15pt;margin-top:204.95pt;width:1in;height:27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" filled="f" stroked="f" strokeweight=".5pt">
                <v:textbox>
                  <w:txbxContent>
                    <w:p w14:paraId="10B8A9D2" w14:textId="7D0089B0" w:rsidR="001A10C9" w:rsidRDefault="001A10C9" w:rsidP="001A10C9">
                      <w:r>
                        <w:t>6</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069945B1" wp14:editId="186C6057">
                <wp:simplePos x="0" y="0"/>
                <wp:positionH relativeFrom="column">
                  <wp:posOffset>1025571</wp:posOffset>
                </wp:positionH>
                <wp:positionV relativeFrom="paragraph">
                  <wp:posOffset>2602741</wp:posOffset>
                </wp:positionV>
                <wp:extent cx="914400" cy="342900"/>
                <wp:effectExtent l="0" t="0" r="0" b="0"/>
                <wp:wrapNone/>
                <wp:docPr id="746904134"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1203475" w14:textId="5A3F9C6C" w:rsidR="001A10C9" w:rsidRDefault="001A10C9" w:rsidP="001A10C9">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9945B1" id="_x0000_s1083" type="#_x0000_t202" style="position:absolute;margin-left:80.75pt;margin-top:204.95pt;width:1in;height:27pt;z-index:25178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" filled="f" stroked="f" strokeweight=".5pt">
                <v:textbox>
                  <w:txbxContent>
                    <w:p w14:paraId="61203475" w14:textId="5A3F9C6C" w:rsidR="001A10C9" w:rsidRDefault="001A10C9" w:rsidP="001A10C9">
                      <w:r>
                        <w:t>5</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5D96EFB1" wp14:editId="3ED3DF09">
                <wp:simplePos x="0" y="0"/>
                <wp:positionH relativeFrom="column">
                  <wp:posOffset>3389816</wp:posOffset>
                </wp:positionH>
                <wp:positionV relativeFrom="paragraph">
                  <wp:posOffset>1479844</wp:posOffset>
                </wp:positionV>
                <wp:extent cx="914400" cy="342900"/>
                <wp:effectExtent l="0" t="0" r="0" b="0"/>
                <wp:wrapNone/>
                <wp:docPr id="2062949045"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2F581AC2" w14:textId="52ED494E" w:rsidR="001A10C9" w:rsidRDefault="001A10C9" w:rsidP="001A10C9">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6EFB1" id="_x0000_s1084" type="#_x0000_t202" style="position:absolute;margin-left:266.9pt;margin-top:116.5pt;width:1in;height:27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PJN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" filled="f" stroked="f" strokeweight=".5pt">
                <v:textbox>
                  <w:txbxContent>
                    <w:p w14:paraId="2F581AC2" w14:textId="52ED494E" w:rsidR="001A10C9" w:rsidRDefault="001A10C9" w:rsidP="001A10C9">
                      <w:r>
                        <w:t>4</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67A636D6" wp14:editId="1D2F0178">
                <wp:simplePos x="0" y="0"/>
                <wp:positionH relativeFrom="column">
                  <wp:posOffset>4006541</wp:posOffset>
                </wp:positionH>
                <wp:positionV relativeFrom="paragraph">
                  <wp:posOffset>602615</wp:posOffset>
                </wp:positionV>
                <wp:extent cx="914400" cy="342900"/>
                <wp:effectExtent l="0" t="0" r="0" b="0"/>
                <wp:wrapNone/>
                <wp:docPr id="1145481703"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F311E2E" w14:textId="33AE4D23" w:rsidR="001A10C9" w:rsidRDefault="001A10C9" w:rsidP="001A10C9">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636D6" id="_x0000_s1085" type="#_x0000_t202" style="position:absolute;margin-left:315.5pt;margin-top:47.45pt;width:1in;height:27pt;z-index:251780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" filled="f" stroked="f" strokeweight=".5pt">
                <v:textbox>
                  <w:txbxContent>
                    <w:p w14:paraId="5F311E2E" w14:textId="33AE4D23" w:rsidR="001A10C9" w:rsidRDefault="001A10C9" w:rsidP="001A10C9">
                      <w:r>
                        <w:t>3</w:t>
                      </w:r>
                    </w:p>
                  </w:txbxContent>
                </v:textbox>
              </v:shape>
            </w:pict>
          </mc:Fallback>
        </mc:AlternateContent>
      </w:r>
      <w:r>
        <w:rPr>
          <w:noProof/>
        </w:rPr>
        <mc:AlternateContent>
          <mc:Choice Requires="wps">
            <w:drawing>
              <wp:anchor distT="0" distB="0" distL="114300" distR="114300" simplePos="0" relativeHeight="251778048" behindDoc="0" locked="0" layoutInCell="1" allowOverlap="1" wp14:anchorId="116B7B33" wp14:editId="3CB3F7AB">
                <wp:simplePos x="0" y="0"/>
                <wp:positionH relativeFrom="column">
                  <wp:posOffset>2876876</wp:posOffset>
                </wp:positionH>
                <wp:positionV relativeFrom="paragraph">
                  <wp:posOffset>602630</wp:posOffset>
                </wp:positionV>
                <wp:extent cx="914400" cy="342900"/>
                <wp:effectExtent l="0" t="0" r="0" b="0"/>
                <wp:wrapNone/>
                <wp:docPr id="19384523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7A447A2" w14:textId="27DB8A18" w:rsidR="001A10C9" w:rsidRDefault="001A10C9" w:rsidP="001A10C9">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B7B33" id="_x0000_s1086" type="#_x0000_t202" style="position:absolute;margin-left:226.55pt;margin-top:47.45pt;width:1in;height:27pt;z-index:2517780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" filled="f" stroked="f" strokeweight=".5pt">
                <v:textbox>
                  <w:txbxContent>
                    <w:p w14:paraId="07A447A2" w14:textId="27DB8A18" w:rsidR="001A10C9" w:rsidRDefault="001A10C9" w:rsidP="001A10C9">
                      <w:r>
                        <w:t>2</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5066C06B" wp14:editId="530F28FD">
                <wp:simplePos x="0" y="0"/>
                <wp:positionH relativeFrom="column">
                  <wp:posOffset>1137424</wp:posOffset>
                </wp:positionH>
                <wp:positionV relativeFrom="paragraph">
                  <wp:posOffset>1086021</wp:posOffset>
                </wp:positionV>
                <wp:extent cx="914400" cy="342900"/>
                <wp:effectExtent l="0" t="0" r="0" b="0"/>
                <wp:wrapNone/>
                <wp:docPr id="1812772789"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BE43B15" w14:textId="77777777" w:rsidR="001A10C9" w:rsidRDefault="001A10C9" w:rsidP="001A10C9">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6C06B" id="_x0000_s1087" type="#_x0000_t202" style="position:absolute;margin-left:89.55pt;margin-top:85.5pt;width:1in;height:27pt;z-index:251776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1Bqd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" filled="f" stroked="f" strokeweight=".5pt">
                <v:textbox>
                  <w:txbxContent>
                    <w:p w14:paraId="5BE43B15" w14:textId="77777777" w:rsidR="001A10C9" w:rsidRDefault="001A10C9" w:rsidP="001A10C9">
                      <w:r>
                        <w:t>1</w:t>
                      </w:r>
                    </w:p>
                  </w:txbxContent>
                </v:textbox>
              </v:shape>
            </w:pict>
          </mc:Fallback>
        </mc:AlternateContent>
      </w:r>
      <w:r w:rsidR="00A6433A">
        <w:rPr>
          <w:noProof/>
        </w:rPr>
        <w:drawing>
          <wp:inline distT="0" distB="0" distL="0" distR="0" wp14:anchorId="064E40CC" wp14:editId="6C0C03AD">
            <wp:extent cx="4886960" cy="3515896"/>
            <wp:effectExtent l="0" t="0" r="2540" b="2540"/>
            <wp:docPr id="971335875" name="Picture 23" descr="A collage of a photo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5875" name="Picture 23" descr="A collage of a photo fram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1757" cy="3526542"/>
                    </a:xfrm>
                    <a:prstGeom prst="rect">
                      <a:avLst/>
                    </a:prstGeom>
                  </pic:spPr>
                </pic:pic>
              </a:graphicData>
            </a:graphic>
          </wp:inline>
        </w:drawing>
      </w:r>
    </w:p>
    <w:p w14:paraId="79453C45" w14:textId="77777777" w:rsidR="00A6433A" w:rsidRDefault="00A6433A" w:rsidP="00A6433A">
      <w:pPr>
        <w:rPr>
          <w:color w:val="0070C0"/>
        </w:rPr>
      </w:pPr>
    </w:p>
    <w:p w14:paraId="03DBABF5" w14:textId="73B675EB" w:rsidR="00A6433A" w:rsidRDefault="00A6433A" w:rsidP="00A6433A">
      <w:pPr>
        <w:pStyle w:val="ListParagraph"/>
        <w:numPr>
          <w:ilvl w:val="0"/>
          <w:numId w:val="5"/>
        </w:numPr>
        <w:rPr>
          <w:color w:val="0070C0"/>
        </w:rPr>
      </w:pPr>
      <w:r>
        <w:rPr>
          <w:color w:val="0070C0"/>
        </w:rPr>
        <w:t>7 Images-Type 1</w:t>
      </w:r>
    </w:p>
    <w:p w14:paraId="00C70095" w14:textId="1284AD2C" w:rsidR="00A6433A" w:rsidRDefault="001A10C9" w:rsidP="00A6433A">
      <w:pPr>
        <w:rPr>
          <w:color w:val="0070C0"/>
        </w:rPr>
      </w:pPr>
      <w:r>
        <w:rPr>
          <w:noProof/>
        </w:rPr>
        <mc:AlternateContent>
          <mc:Choice Requires="wps">
            <w:drawing>
              <wp:anchor distT="0" distB="0" distL="114300" distR="114300" simplePos="0" relativeHeight="251800576" behindDoc="0" locked="0" layoutInCell="1" allowOverlap="1" wp14:anchorId="06F431CD" wp14:editId="203036EE">
                <wp:simplePos x="0" y="0"/>
                <wp:positionH relativeFrom="column">
                  <wp:posOffset>3743170</wp:posOffset>
                </wp:positionH>
                <wp:positionV relativeFrom="paragraph">
                  <wp:posOffset>2644295</wp:posOffset>
                </wp:positionV>
                <wp:extent cx="914400" cy="342900"/>
                <wp:effectExtent l="0" t="0" r="0" b="0"/>
                <wp:wrapNone/>
                <wp:docPr id="842841590"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B216A3F" w14:textId="69F7BDA6" w:rsidR="001A10C9" w:rsidRDefault="001A10C9" w:rsidP="001A10C9">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431CD" id="_x0000_s1088" type="#_x0000_t202" style="position:absolute;margin-left:294.75pt;margin-top:208.2pt;width:1in;height:27pt;z-index:251800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UPj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" filled="f" stroked="f" strokeweight=".5pt">
                <v:textbox>
                  <w:txbxContent>
                    <w:p w14:paraId="5B216A3F" w14:textId="69F7BDA6" w:rsidR="001A10C9" w:rsidRDefault="001A10C9" w:rsidP="001A10C9">
                      <w:r>
                        <w:t>7</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4095E243" wp14:editId="413CF8CB">
                <wp:simplePos x="0" y="0"/>
                <wp:positionH relativeFrom="column">
                  <wp:posOffset>2590491</wp:posOffset>
                </wp:positionH>
                <wp:positionV relativeFrom="paragraph">
                  <wp:posOffset>2599690</wp:posOffset>
                </wp:positionV>
                <wp:extent cx="914400" cy="342900"/>
                <wp:effectExtent l="0" t="0" r="0" b="0"/>
                <wp:wrapNone/>
                <wp:docPr id="1102092268"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A5C6609" w14:textId="6C88B7EF" w:rsidR="001A10C9" w:rsidRDefault="001A10C9" w:rsidP="001A10C9">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5E243" id="_x0000_s1089" type="#_x0000_t202" style="position:absolute;margin-left:204pt;margin-top:204.7pt;width:1in;height:27pt;z-index:251798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KR/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" filled="f" stroked="f" strokeweight=".5pt">
                <v:textbox>
                  <w:txbxContent>
                    <w:p w14:paraId="5A5C6609" w14:textId="6C88B7EF" w:rsidR="001A10C9" w:rsidRDefault="001A10C9" w:rsidP="001A10C9">
                      <w:r>
                        <w:t>6</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6F549EF1" wp14:editId="5C4EE963">
                <wp:simplePos x="0" y="0"/>
                <wp:positionH relativeFrom="column">
                  <wp:posOffset>1137285</wp:posOffset>
                </wp:positionH>
                <wp:positionV relativeFrom="paragraph">
                  <wp:posOffset>2600232</wp:posOffset>
                </wp:positionV>
                <wp:extent cx="914400" cy="342900"/>
                <wp:effectExtent l="0" t="0" r="0" b="0"/>
                <wp:wrapNone/>
                <wp:docPr id="1996195279"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BF557FD" w14:textId="5441D5AE" w:rsidR="001A10C9" w:rsidRDefault="001A10C9" w:rsidP="001A10C9">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49EF1" id="_x0000_s1090" type="#_x0000_t202" style="position:absolute;margin-left:89.55pt;margin-top:204.75pt;width:1in;height:27pt;z-index:251796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fFQ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" filled="f" stroked="f" strokeweight=".5pt">
                <v:textbox>
                  <w:txbxContent>
                    <w:p w14:paraId="4BF557FD" w14:textId="5441D5AE" w:rsidR="001A10C9" w:rsidRDefault="001A10C9" w:rsidP="001A10C9">
                      <w:r>
                        <w:t>5</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6B0F78E8" wp14:editId="31A2C1E6">
                <wp:simplePos x="0" y="0"/>
                <wp:positionH relativeFrom="column">
                  <wp:posOffset>1136851</wp:posOffset>
                </wp:positionH>
                <wp:positionV relativeFrom="paragraph">
                  <wp:posOffset>1529436</wp:posOffset>
                </wp:positionV>
                <wp:extent cx="914400" cy="342900"/>
                <wp:effectExtent l="0" t="0" r="0" b="0"/>
                <wp:wrapNone/>
                <wp:docPr id="1480637404"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F51BD05" w14:textId="1B5B77BC" w:rsidR="001A10C9" w:rsidRDefault="001A10C9" w:rsidP="001A10C9">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0F78E8" id="_x0000_s1091" type="#_x0000_t202" style="position:absolute;margin-left:89.5pt;margin-top:120.45pt;width:1in;height:27pt;z-index:251794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" filled="f" stroked="f" strokeweight=".5pt">
                <v:textbox>
                  <w:txbxContent>
                    <w:p w14:paraId="0F51BD05" w14:textId="1B5B77BC" w:rsidR="001A10C9" w:rsidRDefault="001A10C9" w:rsidP="001A10C9">
                      <w:r>
                        <w:t>4</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6684536F" wp14:editId="2B419DDC">
                <wp:simplePos x="0" y="0"/>
                <wp:positionH relativeFrom="column">
                  <wp:posOffset>3456413</wp:posOffset>
                </wp:positionH>
                <wp:positionV relativeFrom="paragraph">
                  <wp:posOffset>1061070</wp:posOffset>
                </wp:positionV>
                <wp:extent cx="914400" cy="342900"/>
                <wp:effectExtent l="0" t="0" r="0" b="0"/>
                <wp:wrapNone/>
                <wp:docPr id="1056053671"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04E923A" w14:textId="7B5AA274" w:rsidR="001A10C9" w:rsidRDefault="001A10C9" w:rsidP="001A10C9">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84536F" id="_x0000_s1092" type="#_x0000_t202" style="position:absolute;margin-left:272.15pt;margin-top:83.55pt;width:1in;height:27pt;z-index:251792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" filled="f" stroked="f" strokeweight=".5pt">
                <v:textbox>
                  <w:txbxContent>
                    <w:p w14:paraId="004E923A" w14:textId="7B5AA274" w:rsidR="001A10C9" w:rsidRDefault="001A10C9" w:rsidP="001A10C9">
                      <w:r>
                        <w:t>3</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00215D63" wp14:editId="38A72BF8">
                <wp:simplePos x="0" y="0"/>
                <wp:positionH relativeFrom="column">
                  <wp:posOffset>1657335</wp:posOffset>
                </wp:positionH>
                <wp:positionV relativeFrom="paragraph">
                  <wp:posOffset>577850</wp:posOffset>
                </wp:positionV>
                <wp:extent cx="914400" cy="342900"/>
                <wp:effectExtent l="0" t="0" r="0" b="0"/>
                <wp:wrapNone/>
                <wp:docPr id="206073737"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AF08C6B" w14:textId="52CA2687" w:rsidR="001A10C9" w:rsidRDefault="001A10C9" w:rsidP="001A10C9">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15D63" id="_x0000_s1093" type="#_x0000_t202" style="position:absolute;margin-left:130.5pt;margin-top:45.5pt;width:1in;height:27pt;z-index:25179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" filled="f" stroked="f" strokeweight=".5pt">
                <v:textbox>
                  <w:txbxContent>
                    <w:p w14:paraId="0AF08C6B" w14:textId="52CA2687" w:rsidR="001A10C9" w:rsidRDefault="001A10C9" w:rsidP="001A10C9">
                      <w:r>
                        <w:t>2</w:t>
                      </w: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59B66EF9" wp14:editId="4EA78044">
                <wp:simplePos x="0" y="0"/>
                <wp:positionH relativeFrom="column">
                  <wp:posOffset>564515</wp:posOffset>
                </wp:positionH>
                <wp:positionV relativeFrom="paragraph">
                  <wp:posOffset>578485</wp:posOffset>
                </wp:positionV>
                <wp:extent cx="914400" cy="342900"/>
                <wp:effectExtent l="0" t="0" r="0" b="0"/>
                <wp:wrapNone/>
                <wp:docPr id="1128910584"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18AF1F26" w14:textId="77777777" w:rsidR="001A10C9" w:rsidRDefault="001A10C9" w:rsidP="001A10C9">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66EF9" id="_x0000_s1094" type="#_x0000_t202" style="position:absolute;margin-left:44.45pt;margin-top:45.55pt;width:1in;height:27pt;z-index:251788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" filled="f" stroked="f" strokeweight=".5pt">
                <v:textbox>
                  <w:txbxContent>
                    <w:p w14:paraId="18AF1F26" w14:textId="77777777" w:rsidR="001A10C9" w:rsidRDefault="001A10C9" w:rsidP="001A10C9">
                      <w:r>
                        <w:t>1</w:t>
                      </w:r>
                    </w:p>
                  </w:txbxContent>
                </v:textbox>
              </v:shape>
            </w:pict>
          </mc:Fallback>
        </mc:AlternateContent>
      </w:r>
      <w:r w:rsidR="00A6433A">
        <w:rPr>
          <w:noProof/>
        </w:rPr>
        <w:drawing>
          <wp:inline distT="0" distB="0" distL="0" distR="0" wp14:anchorId="24681A42" wp14:editId="52F0697F">
            <wp:extent cx="4959619" cy="3568700"/>
            <wp:effectExtent l="0" t="0" r="6350" b="0"/>
            <wp:docPr id="1131492440" name="Picture 24" descr="A collage of a photo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92440" name="Picture 24" descr="A collage of a photo albu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2018" cy="3584817"/>
                    </a:xfrm>
                    <a:prstGeom prst="rect">
                      <a:avLst/>
                    </a:prstGeom>
                  </pic:spPr>
                </pic:pic>
              </a:graphicData>
            </a:graphic>
          </wp:inline>
        </w:drawing>
      </w:r>
    </w:p>
    <w:p w14:paraId="109573FE" w14:textId="754161CC" w:rsidR="00A6433A" w:rsidRDefault="00A6433A" w:rsidP="00A6433A">
      <w:pPr>
        <w:pStyle w:val="ListParagraph"/>
        <w:numPr>
          <w:ilvl w:val="0"/>
          <w:numId w:val="5"/>
        </w:numPr>
        <w:rPr>
          <w:color w:val="0070C0"/>
        </w:rPr>
      </w:pPr>
      <w:r>
        <w:rPr>
          <w:color w:val="0070C0"/>
        </w:rPr>
        <w:lastRenderedPageBreak/>
        <w:t>7 Images-Type 2</w:t>
      </w:r>
    </w:p>
    <w:p w14:paraId="5B72AE93" w14:textId="71DE30E7" w:rsidR="00A6433A" w:rsidRPr="00A6433A" w:rsidRDefault="001A10C9" w:rsidP="00A6433A">
      <w:pPr>
        <w:rPr>
          <w:color w:val="0070C0"/>
        </w:rPr>
      </w:pPr>
      <w:r>
        <w:rPr>
          <w:noProof/>
        </w:rPr>
        <mc:AlternateContent>
          <mc:Choice Requires="wps">
            <w:drawing>
              <wp:anchor distT="0" distB="0" distL="114300" distR="114300" simplePos="0" relativeHeight="251814912" behindDoc="0" locked="0" layoutInCell="1" allowOverlap="1" wp14:anchorId="74070CEB" wp14:editId="6089D320">
                <wp:simplePos x="0" y="0"/>
                <wp:positionH relativeFrom="column">
                  <wp:posOffset>3750155</wp:posOffset>
                </wp:positionH>
                <wp:positionV relativeFrom="paragraph">
                  <wp:posOffset>2677160</wp:posOffset>
                </wp:positionV>
                <wp:extent cx="914400" cy="342900"/>
                <wp:effectExtent l="0" t="0" r="0" b="0"/>
                <wp:wrapNone/>
                <wp:docPr id="428117352"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42A3B6FB" w14:textId="01D51015" w:rsidR="001A10C9" w:rsidRDefault="001A10C9" w:rsidP="001A10C9">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70CEB" id="_x0000_s1095" type="#_x0000_t202" style="position:absolute;margin-left:295.3pt;margin-top:210.8pt;width:1in;height:27pt;z-index:251814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" filled="f" stroked="f" strokeweight=".5pt">
                <v:textbox>
                  <w:txbxContent>
                    <w:p w14:paraId="42A3B6FB" w14:textId="01D51015" w:rsidR="001A10C9" w:rsidRDefault="001A10C9" w:rsidP="001A10C9">
                      <w:r>
                        <w:t>7</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71EDC765" wp14:editId="15503F93">
                <wp:simplePos x="0" y="0"/>
                <wp:positionH relativeFrom="column">
                  <wp:posOffset>2594455</wp:posOffset>
                </wp:positionH>
                <wp:positionV relativeFrom="paragraph">
                  <wp:posOffset>2676866</wp:posOffset>
                </wp:positionV>
                <wp:extent cx="914400" cy="342900"/>
                <wp:effectExtent l="0" t="0" r="0" b="0"/>
                <wp:wrapNone/>
                <wp:docPr id="1348399779"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7267D015" w14:textId="6EED2CA2" w:rsidR="001A10C9" w:rsidRDefault="001A10C9" w:rsidP="001A10C9">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DC765" id="_x0000_s1096" type="#_x0000_t202" style="position:absolute;margin-left:204.3pt;margin-top:210.8pt;width:1in;height:27pt;z-index:251812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" filled="f" stroked="f" strokeweight=".5pt">
                <v:textbox>
                  <w:txbxContent>
                    <w:p w14:paraId="7267D015" w14:textId="6EED2CA2" w:rsidR="001A10C9" w:rsidRDefault="001A10C9" w:rsidP="001A10C9">
                      <w:r>
                        <w:t>6</w:t>
                      </w:r>
                    </w:p>
                  </w:txbxContent>
                </v:textbox>
              </v:shape>
            </w:pict>
          </mc:Fallback>
        </mc:AlternateContent>
      </w:r>
      <w:r>
        <w:rPr>
          <w:noProof/>
        </w:rPr>
        <mc:AlternateContent>
          <mc:Choice Requires="wps">
            <w:drawing>
              <wp:anchor distT="0" distB="0" distL="114300" distR="114300" simplePos="0" relativeHeight="251810816" behindDoc="0" locked="0" layoutInCell="1" allowOverlap="1" wp14:anchorId="13EA036D" wp14:editId="4E42C40C">
                <wp:simplePos x="0" y="0"/>
                <wp:positionH relativeFrom="column">
                  <wp:posOffset>1114952</wp:posOffset>
                </wp:positionH>
                <wp:positionV relativeFrom="paragraph">
                  <wp:posOffset>2639959</wp:posOffset>
                </wp:positionV>
                <wp:extent cx="914400" cy="342900"/>
                <wp:effectExtent l="0" t="0" r="0" b="0"/>
                <wp:wrapNone/>
                <wp:docPr id="360823154"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37E35AF" w14:textId="202BA7E0" w:rsidR="001A10C9" w:rsidRDefault="001A10C9" w:rsidP="001A10C9">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A036D" id="_x0000_s1097" type="#_x0000_t202" style="position:absolute;margin-left:87.8pt;margin-top:207.85pt;width:1in;height:27pt;z-index:251810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" filled="f" stroked="f" strokeweight=".5pt">
                <v:textbox>
                  <w:txbxContent>
                    <w:p w14:paraId="537E35AF" w14:textId="202BA7E0" w:rsidR="001A10C9" w:rsidRDefault="001A10C9" w:rsidP="001A10C9">
                      <w:r>
                        <w:t>5</w:t>
                      </w:r>
                    </w:p>
                  </w:txbxContent>
                </v:textbox>
              </v:shape>
            </w:pict>
          </mc:Fallback>
        </mc:AlternateContent>
      </w:r>
      <w:r>
        <w:rPr>
          <w:noProof/>
        </w:rPr>
        <mc:AlternateContent>
          <mc:Choice Requires="wps">
            <w:drawing>
              <wp:anchor distT="0" distB="0" distL="114300" distR="114300" simplePos="0" relativeHeight="251808768" behindDoc="0" locked="0" layoutInCell="1" allowOverlap="1" wp14:anchorId="03D5DC29" wp14:editId="7B49A650">
                <wp:simplePos x="0" y="0"/>
                <wp:positionH relativeFrom="column">
                  <wp:posOffset>1694986</wp:posOffset>
                </wp:positionH>
                <wp:positionV relativeFrom="paragraph">
                  <wp:posOffset>1710690</wp:posOffset>
                </wp:positionV>
                <wp:extent cx="914400" cy="342900"/>
                <wp:effectExtent l="0" t="0" r="0" b="0"/>
                <wp:wrapNone/>
                <wp:docPr id="741931027"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5076AB9B" w14:textId="0CF44DAA" w:rsidR="001A10C9" w:rsidRDefault="001A10C9" w:rsidP="001A10C9">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5DC29" id="_x0000_s1098" type="#_x0000_t202" style="position:absolute;margin-left:133.45pt;margin-top:134.7pt;width:1in;height:27pt;z-index:25180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" filled="f" stroked="f" strokeweight=".5pt">
                <v:textbox>
                  <w:txbxContent>
                    <w:p w14:paraId="5076AB9B" w14:textId="0CF44DAA" w:rsidR="001A10C9" w:rsidRDefault="001A10C9" w:rsidP="001A10C9">
                      <w:r>
                        <w:t>4</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75D07EB9" wp14:editId="13E19751">
                <wp:simplePos x="0" y="0"/>
                <wp:positionH relativeFrom="column">
                  <wp:posOffset>609212</wp:posOffset>
                </wp:positionH>
                <wp:positionV relativeFrom="paragraph">
                  <wp:posOffset>1710581</wp:posOffset>
                </wp:positionV>
                <wp:extent cx="914400" cy="342900"/>
                <wp:effectExtent l="0" t="0" r="0" b="0"/>
                <wp:wrapNone/>
                <wp:docPr id="2046058543"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075FA56A" w14:textId="545D59B9" w:rsidR="001A10C9" w:rsidRDefault="001A10C9" w:rsidP="001A10C9">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07EB9" id="_x0000_s1099" type="#_x0000_t202" style="position:absolute;margin-left:47.95pt;margin-top:134.7pt;width:1in;height:27pt;z-index:251806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" filled="f" stroked="f" strokeweight=".5pt">
                <v:textbox>
                  <w:txbxContent>
                    <w:p w14:paraId="075FA56A" w14:textId="545D59B9" w:rsidR="001A10C9" w:rsidRDefault="001A10C9" w:rsidP="001A10C9">
                      <w:r>
                        <w:t>3</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7D948A68" wp14:editId="664BDCB9">
                <wp:simplePos x="0" y="0"/>
                <wp:positionH relativeFrom="column">
                  <wp:posOffset>3464313</wp:posOffset>
                </wp:positionH>
                <wp:positionV relativeFrom="paragraph">
                  <wp:posOffset>1071152</wp:posOffset>
                </wp:positionV>
                <wp:extent cx="914400" cy="342900"/>
                <wp:effectExtent l="0" t="0" r="0" b="0"/>
                <wp:wrapNone/>
                <wp:docPr id="904119962"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2999CB62" w14:textId="0DDFEAE8" w:rsidR="001A10C9" w:rsidRDefault="001A10C9" w:rsidP="001A10C9">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48A68" id="_x0000_s1100" type="#_x0000_t202" style="position:absolute;margin-left:272.8pt;margin-top:84.35pt;width:1in;height:27pt;z-index:251804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" filled="f" stroked="f" strokeweight=".5pt">
                <v:textbox>
                  <w:txbxContent>
                    <w:p w14:paraId="2999CB62" w14:textId="0DDFEAE8" w:rsidR="001A10C9" w:rsidRDefault="001A10C9" w:rsidP="001A10C9">
                      <w:r>
                        <w:t>2</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2A18874A" wp14:editId="17DF7E74">
                <wp:simplePos x="0" y="0"/>
                <wp:positionH relativeFrom="column">
                  <wp:posOffset>1115122</wp:posOffset>
                </wp:positionH>
                <wp:positionV relativeFrom="paragraph">
                  <wp:posOffset>766353</wp:posOffset>
                </wp:positionV>
                <wp:extent cx="914400" cy="342900"/>
                <wp:effectExtent l="0" t="0" r="0" b="0"/>
                <wp:wrapNone/>
                <wp:docPr id="87554007" name="Text Box 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wps:spPr>
                      <wps:txbx>
                        <w:txbxContent>
                          <w:p w14:paraId="60338815" w14:textId="77777777" w:rsidR="001A10C9" w:rsidRDefault="001A10C9" w:rsidP="001A10C9">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8874A" id="_x0000_s1101" type="#_x0000_t202" style="position:absolute;margin-left:87.8pt;margin-top:60.35pt;width:1in;height:27pt;z-index:25180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" filled="f" stroked="f" strokeweight=".5pt">
                <v:textbox>
                  <w:txbxContent>
                    <w:p w14:paraId="60338815" w14:textId="77777777" w:rsidR="001A10C9" w:rsidRDefault="001A10C9" w:rsidP="001A10C9">
                      <w:r>
                        <w:t>1</w:t>
                      </w:r>
                    </w:p>
                  </w:txbxContent>
                </v:textbox>
              </v:shape>
            </w:pict>
          </mc:Fallback>
        </mc:AlternateContent>
      </w:r>
      <w:r w:rsidR="00A6433A">
        <w:rPr>
          <w:noProof/>
        </w:rPr>
        <w:drawing>
          <wp:inline distT="0" distB="0" distL="0" distR="0" wp14:anchorId="5A32EF0B" wp14:editId="74F0BF86">
            <wp:extent cx="4972629" cy="3619500"/>
            <wp:effectExtent l="0" t="0" r="6350" b="0"/>
            <wp:docPr id="964696178" name="Picture 25" descr="A collage of a photo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96178" name="Picture 25" descr="A collage of a photo albu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86381" cy="3629510"/>
                    </a:xfrm>
                    <a:prstGeom prst="rect">
                      <a:avLst/>
                    </a:prstGeom>
                  </pic:spPr>
                </pic:pic>
              </a:graphicData>
            </a:graphic>
          </wp:inline>
        </w:drawing>
      </w:r>
    </w:p>
    <w:sectPr w:rsidR="00A6433A" w:rsidRPr="00A6433A">
      <w:footerReference w:type="default" r:id="rId27"/>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34A0D" w14:textId="77777777" w:rsidR="00544306" w:rsidRDefault="00544306">
      <w:r>
        <w:separator/>
      </w:r>
    </w:p>
    <w:p w14:paraId="107CBE3A" w14:textId="77777777" w:rsidR="00544306" w:rsidRDefault="00544306"/>
  </w:endnote>
  <w:endnote w:type="continuationSeparator" w:id="0">
    <w:p w14:paraId="69865F15" w14:textId="77777777" w:rsidR="00544306" w:rsidRDefault="00544306">
      <w:r>
        <w:continuationSeparator/>
      </w:r>
    </w:p>
    <w:p w14:paraId="62FA9ECA" w14:textId="77777777" w:rsidR="00544306" w:rsidRDefault="005443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99706"/>
      <w:docPartObj>
        <w:docPartGallery w:val="Page Numbers (Bottom of Page)"/>
        <w:docPartUnique/>
      </w:docPartObj>
    </w:sdtPr>
    <w:sdtEndPr>
      <w:rPr>
        <w:noProof/>
      </w:rPr>
    </w:sdtEndPr>
    <w:sdtContent>
      <w:p w14:paraId="5BB41C0A" w14:textId="77777777" w:rsidR="00833079"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A2EA5" w14:textId="77777777" w:rsidR="00544306" w:rsidRDefault="00544306">
      <w:r>
        <w:separator/>
      </w:r>
    </w:p>
    <w:p w14:paraId="4BFC2B6F" w14:textId="77777777" w:rsidR="00544306" w:rsidRDefault="00544306"/>
  </w:footnote>
  <w:footnote w:type="continuationSeparator" w:id="0">
    <w:p w14:paraId="40359D30" w14:textId="77777777" w:rsidR="00544306" w:rsidRDefault="00544306">
      <w:r>
        <w:continuationSeparator/>
      </w:r>
    </w:p>
    <w:p w14:paraId="63DC0A62" w14:textId="77777777" w:rsidR="00544306" w:rsidRDefault="0054430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284451"/>
    <w:multiLevelType w:val="hybridMultilevel"/>
    <w:tmpl w:val="D05C0AFA"/>
    <w:lvl w:ilvl="0" w:tplc="54247FB6">
      <w:start w:val="2"/>
      <w:numFmt w:val="bullet"/>
      <w:lvlText w:val=""/>
      <w:lvlJc w:val="left"/>
      <w:pPr>
        <w:ind w:left="720" w:hanging="360"/>
      </w:pPr>
      <w:rPr>
        <w:rFonts w:ascii="Symbol" w:eastAsiaTheme="minorHAnsi" w:hAnsi="Symbol" w:cstheme="minorBidi"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049718731">
    <w:abstractNumId w:val="1"/>
  </w:num>
  <w:num w:numId="2" w16cid:durableId="349993639">
    <w:abstractNumId w:val="0"/>
  </w:num>
  <w:num w:numId="3" w16cid:durableId="1039430469">
    <w:abstractNumId w:val="2"/>
  </w:num>
  <w:num w:numId="4" w16cid:durableId="517549637">
    <w:abstractNumId w:val="4"/>
  </w:num>
  <w:num w:numId="5" w16cid:durableId="598177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4B9"/>
    <w:rsid w:val="000D29FE"/>
    <w:rsid w:val="001A10C9"/>
    <w:rsid w:val="00435E1E"/>
    <w:rsid w:val="00533218"/>
    <w:rsid w:val="00544306"/>
    <w:rsid w:val="007960BB"/>
    <w:rsid w:val="008131EF"/>
    <w:rsid w:val="00833079"/>
    <w:rsid w:val="008B04B9"/>
    <w:rsid w:val="008F4828"/>
    <w:rsid w:val="00A073B1"/>
    <w:rsid w:val="00A6433A"/>
    <w:rsid w:val="00AD05F6"/>
    <w:rsid w:val="00B55CB0"/>
    <w:rsid w:val="00CE20D4"/>
    <w:rsid w:val="00FD681C"/>
    <w:rsid w:val="00FE2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1BDCD"/>
  <w15:chartTrackingRefBased/>
  <w15:docId w15:val="{6806F1F2-0EE5-494E-ADB6-322C82792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ListParagraph">
    <w:name w:val="List Paragraph"/>
    <w:basedOn w:val="Normal"/>
    <w:uiPriority w:val="34"/>
    <w:unhideWhenUsed/>
    <w:qFormat/>
    <w:rsid w:val="00A073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zoyaceshrestha/Library/Containers/com.microsoft.Word/Data/Library/Application%20Support/Microsoft/Office/16.0/DTS/en-US%7b30FA4D59-EB41-6F47-AE42-AE05731296FA%7d/%7b88F1E3BC-FEA9-9647-9D9A-AAD16D1BB8FE%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{88F1E3BC-FEA9-9647-9D9A-AAD16D1BB8FE}tf10002086.dotx</Template>
  <TotalTime>107</TotalTime>
  <Pages>11</Pages>
  <Words>117</Words>
  <Characters>671</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Zoyace Shrestha</cp:lastModifiedBy>
  <cp:revision>9</cp:revision>
  <dcterms:created xsi:type="dcterms:W3CDTF">2023-11-28T15:59:00Z</dcterms:created>
  <dcterms:modified xsi:type="dcterms:W3CDTF">2023-12-15T19:22:00Z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