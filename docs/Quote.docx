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8BD59" w14:textId="7A0E8D8B" w:rsidR="007F2DB8" w:rsidRDefault="00535038">
      <w:pPr>
        <w:pStyle w:val="Heading1"/>
      </w:pPr>
      <w:r>
        <w:t>Quote</w:t>
      </w:r>
      <w:r>
        <w:tab/>
      </w:r>
    </w:p>
    <w:p w14:paraId="0BC5C1E7" w14:textId="69C8D34E" w:rsidR="007F2DB8" w:rsidRDefault="00535038" w:rsidP="00535038">
      <w:pPr>
        <w:pStyle w:val="Heading2"/>
      </w:pPr>
      <w:r>
        <w:t>Description</w:t>
      </w:r>
    </w:p>
    <w:p w14:paraId="6BEF7DC6" w14:textId="77777777" w:rsidR="00535038" w:rsidRDefault="00535038" w:rsidP="00535038">
      <w:r w:rsidRPr="00535038">
        <w:t>Within this component, there's a body section featuring a quote master option that includes an embedded link to the quotemaster. Additionally, there's a title section for the quotemaster</w:t>
      </w:r>
      <w:r>
        <w:t>.</w:t>
      </w:r>
    </w:p>
    <w:p w14:paraId="1C1F9C8F" w14:textId="77777777" w:rsidR="00535038" w:rsidRDefault="00535038" w:rsidP="00535038"/>
    <w:p w14:paraId="5935E2C4" w14:textId="5DB8F86F" w:rsidR="00535038" w:rsidRPr="00535038" w:rsidRDefault="00535038" w:rsidP="00535038">
      <w:r>
        <w:rPr>
          <w:noProof/>
        </w:rPr>
        <w:drawing>
          <wp:inline distT="0" distB="0" distL="0" distR="0" wp14:anchorId="3C858050" wp14:editId="03C5D273">
            <wp:extent cx="5943600" cy="3530600"/>
            <wp:effectExtent l="0" t="0" r="0" b="0"/>
            <wp:docPr id="655033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33720" name="Picture 6550337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5038" w:rsidRPr="00535038">
      <w:footerReference w:type="default" r:id="rId8"/>
      <w:pgSz w:w="12240" w:h="15840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34676F" w14:textId="77777777" w:rsidR="00DB3C56" w:rsidRDefault="00DB3C56">
      <w:r>
        <w:separator/>
      </w:r>
    </w:p>
    <w:p w14:paraId="3A70BB08" w14:textId="77777777" w:rsidR="00DB3C56" w:rsidRDefault="00DB3C56"/>
  </w:endnote>
  <w:endnote w:type="continuationSeparator" w:id="0">
    <w:p w14:paraId="25786D40" w14:textId="77777777" w:rsidR="00DB3C56" w:rsidRDefault="00DB3C56">
      <w:r>
        <w:continuationSeparator/>
      </w:r>
    </w:p>
    <w:p w14:paraId="180407FE" w14:textId="77777777" w:rsidR="00DB3C56" w:rsidRDefault="00DB3C5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914236" w14:textId="77777777" w:rsidR="007F2DB8" w:rsidRDefault="0000000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63C4E2" w14:textId="77777777" w:rsidR="00DB3C56" w:rsidRDefault="00DB3C56">
      <w:r>
        <w:separator/>
      </w:r>
    </w:p>
    <w:p w14:paraId="5684F7B4" w14:textId="77777777" w:rsidR="00DB3C56" w:rsidRDefault="00DB3C56"/>
  </w:footnote>
  <w:footnote w:type="continuationSeparator" w:id="0">
    <w:p w14:paraId="4560AAEE" w14:textId="77777777" w:rsidR="00DB3C56" w:rsidRDefault="00DB3C56">
      <w:r>
        <w:continuationSeparator/>
      </w:r>
    </w:p>
    <w:p w14:paraId="288A4F25" w14:textId="77777777" w:rsidR="00DB3C56" w:rsidRDefault="00DB3C5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92164794">
    <w:abstractNumId w:val="1"/>
  </w:num>
  <w:num w:numId="2" w16cid:durableId="429274954">
    <w:abstractNumId w:val="0"/>
  </w:num>
  <w:num w:numId="3" w16cid:durableId="1840193749">
    <w:abstractNumId w:val="2"/>
  </w:num>
  <w:num w:numId="4" w16cid:durableId="834607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038"/>
    <w:rsid w:val="00535038"/>
    <w:rsid w:val="007F2DB8"/>
    <w:rsid w:val="00DB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AC708"/>
  <w15:chartTrackingRefBased/>
  <w15:docId w15:val="{706D5770-0A81-3342-8690-E8127719B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3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ListNumber">
    <w:name w:val="List Number"/>
    <w:basedOn w:val="Normal"/>
    <w:uiPriority w:val="9"/>
    <w:qFormat/>
    <w:pPr>
      <w:numPr>
        <w:numId w:val="4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Hyperlink">
    <w:name w:val="Hyperlink"/>
    <w:basedOn w:val="DefaultParagraphFont"/>
    <w:uiPriority w:val="99"/>
    <w:unhideWhenUsed/>
    <w:rPr>
      <w:color w:val="731C3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oyaceshrestha/Library/Containers/com.microsoft.Word/Data/Library/Application%20Support/Microsoft/Office/16.0/DTS/en-US%7b30FA4D59-EB41-6F47-AE42-AE05731296FA%7d/%7b88F1E3BC-FEA9-9647-9D9A-AAD16D1BB8FE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Take Notes.dotx</Template>
  <TotalTime>2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Zoyace Shrestha</cp:lastModifiedBy>
  <cp:revision>1</cp:revision>
  <dcterms:created xsi:type="dcterms:W3CDTF">2023-11-28T18:20:00Z</dcterms:created>
  <dcterms:modified xsi:type="dcterms:W3CDTF">2023-11-28T18:23:00Z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TF10002051</vt:lpwstr>
  </property>
</Properties>
</file>